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2" w:type="dxa"/>
        <w:tblInd w:w="-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59"/>
        <w:gridCol w:w="4133"/>
      </w:tblGrid>
      <w:tr w:rsidR="009F53DD" w:rsidRPr="006E66B4" w14:paraId="409B7CDA" w14:textId="77777777" w:rsidTr="00FB0549">
        <w:trPr>
          <w:trHeight w:hRule="exact" w:val="567"/>
        </w:trPr>
        <w:tc>
          <w:tcPr>
            <w:tcW w:w="5359" w:type="dxa"/>
            <w:shd w:val="clear" w:color="auto" w:fill="auto"/>
          </w:tcPr>
          <w:p w14:paraId="5075E658" w14:textId="77777777" w:rsidR="009F53DD" w:rsidRPr="00A00CB6" w:rsidRDefault="00BD2380" w:rsidP="00292EE7">
            <w:pPr>
              <w:pStyle w:val="Subject"/>
            </w:pPr>
            <w:r w:rsidRPr="004D116E">
              <w:rPr>
                <w:sz w:val="32"/>
                <w:szCs w:val="32"/>
              </w:rPr>
              <w:t>Protokoll</w:t>
            </w:r>
            <w:r>
              <w:t xml:space="preserve"> </w:t>
            </w:r>
          </w:p>
        </w:tc>
        <w:tc>
          <w:tcPr>
            <w:tcW w:w="4133" w:type="dxa"/>
            <w:vMerge w:val="restart"/>
            <w:shd w:val="clear" w:color="auto" w:fill="auto"/>
          </w:tcPr>
          <w:p w14:paraId="5F865C9B" w14:textId="46DBEDC0" w:rsidR="009F53DD" w:rsidRPr="00260425" w:rsidRDefault="00BD2380" w:rsidP="00D93E74">
            <w:pPr>
              <w:pStyle w:val="ReferenceBlock"/>
              <w:rPr>
                <w:lang w:val="en-US"/>
              </w:rPr>
            </w:pPr>
          </w:p>
        </w:tc>
      </w:tr>
      <w:tr w:rsidR="009F53DD" w:rsidRPr="006E66B4" w14:paraId="6B88A36B" w14:textId="77777777" w:rsidTr="00FB0549">
        <w:trPr>
          <w:trHeight w:hRule="exact" w:val="2370"/>
        </w:trPr>
        <w:tc>
          <w:tcPr>
            <w:tcW w:w="5359" w:type="dxa"/>
            <w:shd w:val="clear" w:color="auto" w:fill="auto"/>
          </w:tcPr>
          <w:p w14:paraId="2811892B" w14:textId="77777777" w:rsidR="009F53DD" w:rsidRPr="00260425" w:rsidRDefault="00BD2380" w:rsidP="00C75454">
            <w:pPr>
              <w:rPr>
                <w:lang w:val="en-US"/>
              </w:rPr>
            </w:pPr>
          </w:p>
        </w:tc>
        <w:tc>
          <w:tcPr>
            <w:tcW w:w="4133" w:type="dxa"/>
            <w:vMerge/>
            <w:shd w:val="clear" w:color="auto" w:fill="auto"/>
          </w:tcPr>
          <w:p w14:paraId="43C80585" w14:textId="77777777" w:rsidR="009F53DD" w:rsidRPr="00260425" w:rsidRDefault="00BD2380" w:rsidP="00C75454">
            <w:pPr>
              <w:rPr>
                <w:lang w:val="en-US"/>
              </w:rPr>
            </w:pPr>
          </w:p>
        </w:tc>
      </w:tr>
      <w:tr w:rsidR="009F53DD" w:rsidRPr="00C6782B" w14:paraId="53D4FBAB" w14:textId="77777777" w:rsidTr="00FB0549">
        <w:trPr>
          <w:trHeight w:hRule="exact" w:val="703"/>
        </w:trPr>
        <w:tc>
          <w:tcPr>
            <w:tcW w:w="9492" w:type="dxa"/>
            <w:gridSpan w:val="2"/>
            <w:shd w:val="clear" w:color="auto" w:fill="auto"/>
          </w:tcPr>
          <w:p w14:paraId="73F2337C" w14:textId="3BFBDE1D" w:rsidR="00B06EA1" w:rsidRPr="00C13035" w:rsidRDefault="00CE1C11" w:rsidP="00CD2CDD">
            <w:pPr>
              <w:pStyle w:val="CityDate"/>
            </w:pPr>
            <w:r>
              <w:t>Ort</w:t>
            </w:r>
            <w:r w:rsidR="00BD2380" w:rsidRPr="00CD2CDD">
              <w:t xml:space="preserve">, </w:t>
            </w:r>
            <w:bookmarkStart w:id="0" w:name="DokumentDatum"/>
            <w:sdt>
              <w:sdtPr>
                <w:id w:val="1049111806"/>
                <w:showingPlcHdr/>
                <w:date>
                  <w:dateFormat w:val="d. MMMM yyyy"/>
                  <w:lid w:val="de-CH"/>
                  <w:storeMappedDataAs w:val="date"/>
                  <w:calendar w:val="gregorian"/>
                </w:date>
              </w:sdtPr>
              <w:sdtEndPr/>
              <w:sdtContent>
                <w:r w:rsidR="00BD2380">
                  <w:t>Datum wählen</w:t>
                </w:r>
              </w:sdtContent>
            </w:sdt>
            <w:bookmarkEnd w:id="0"/>
          </w:p>
          <w:p w14:paraId="2DAE0061" w14:textId="78F32B92" w:rsidR="00DA50CD" w:rsidRPr="00C6782B" w:rsidRDefault="00BD2380" w:rsidP="00C75454">
            <w:pPr>
              <w:pStyle w:val="Page"/>
              <w:rPr>
                <w:noProof/>
                <w:lang w:val="de-CH"/>
              </w:rPr>
            </w:pPr>
            <w:r>
              <w:t xml:space="preserve">Seite </w:t>
            </w:r>
            <w:r w:rsidRPr="00976E3A">
              <w:rPr>
                <w:lang w:val="de-CH"/>
              </w:rPr>
              <w:fldChar w:fldCharType="begin"/>
            </w:r>
            <w:r w:rsidRPr="00976E3A">
              <w:rPr>
                <w:lang w:val="de-CH"/>
              </w:rPr>
              <w:instrText xml:space="preserve"> PAGE  \* Arabic  \* MERGEFORMAT </w:instrText>
            </w:r>
            <w:r w:rsidRPr="00976E3A">
              <w:rPr>
                <w:lang w:val="de-CH"/>
              </w:rPr>
              <w:fldChar w:fldCharType="separate"/>
            </w:r>
            <w:r w:rsidR="007F7CB9">
              <w:rPr>
                <w:noProof/>
                <w:lang w:val="de-CH"/>
              </w:rPr>
              <w:t>1</w:t>
            </w:r>
            <w:r w:rsidRPr="00976E3A">
              <w:rPr>
                <w:lang w:val="de-CH"/>
              </w:rPr>
              <w:fldChar w:fldCharType="end"/>
            </w:r>
            <w:r w:rsidRPr="00976E3A">
              <w:rPr>
                <w:lang w:val="de-CH"/>
              </w:rPr>
              <w:t>/</w:t>
            </w:r>
            <w:r w:rsidRPr="00976E3A">
              <w:rPr>
                <w:lang w:val="de-CH"/>
              </w:rPr>
              <w:fldChar w:fldCharType="begin"/>
            </w:r>
            <w:r w:rsidRPr="00976E3A">
              <w:rPr>
                <w:lang w:val="de-CH"/>
              </w:rPr>
              <w:instrText xml:space="preserve"> NUMPAGES  \* Arabic  \* MERGEFORMAT </w:instrText>
            </w:r>
            <w:r w:rsidRPr="00976E3A">
              <w:rPr>
                <w:lang w:val="de-CH"/>
              </w:rPr>
              <w:fldChar w:fldCharType="separate"/>
            </w:r>
            <w:r w:rsidR="007F7CB9">
              <w:rPr>
                <w:noProof/>
                <w:lang w:val="de-CH"/>
              </w:rPr>
              <w:t>2</w:t>
            </w:r>
            <w:r w:rsidRPr="00976E3A">
              <w:rPr>
                <w:noProof/>
                <w:lang w:val="de-CH"/>
              </w:rPr>
              <w:fldChar w:fldCharType="end"/>
            </w:r>
          </w:p>
          <w:p w14:paraId="0751451C" w14:textId="77777777" w:rsidR="009F53DD" w:rsidRPr="00C6782B" w:rsidRDefault="00BD2380" w:rsidP="00C75454"/>
        </w:tc>
      </w:tr>
    </w:tbl>
    <w:p w14:paraId="2CC7A750" w14:textId="77777777" w:rsidR="00E575C2" w:rsidRPr="00C6782B" w:rsidRDefault="00F478B6" w:rsidP="00ED229C">
      <w:pPr>
        <w:sectPr w:rsidR="00E575C2" w:rsidRPr="00C6782B" w:rsidSect="00622B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r>
        <w:t xml:space="preserve"> </w:t>
      </w:r>
    </w:p>
    <w:p w14:paraId="026A79E3" w14:textId="77777777" w:rsidR="001543B5" w:rsidRPr="00C6782B" w:rsidRDefault="001543B5"/>
    <w:tbl>
      <w:tblPr>
        <w:tblW w:w="6720" w:type="dxa"/>
        <w:tblInd w:w="-57" w:type="dxa"/>
        <w:tblLayout w:type="fixed"/>
        <w:tblCellMar>
          <w:left w:w="57" w:type="dxa"/>
          <w:bottom w:w="227" w:type="dxa"/>
          <w:right w:w="170" w:type="dxa"/>
        </w:tblCellMar>
        <w:tblLook w:val="01E0" w:firstRow="1" w:lastRow="1" w:firstColumn="1" w:lastColumn="1" w:noHBand="0" w:noVBand="0"/>
      </w:tblPr>
      <w:tblGrid>
        <w:gridCol w:w="2084"/>
        <w:gridCol w:w="4636"/>
      </w:tblGrid>
      <w:tr w:rsidR="001608AE" w:rsidRPr="00CD0E66" w14:paraId="3F10E14E" w14:textId="77777777" w:rsidTr="00473850">
        <w:tc>
          <w:tcPr>
            <w:tcW w:w="2084" w:type="dxa"/>
            <w:shd w:val="clear" w:color="auto" w:fill="auto"/>
          </w:tcPr>
          <w:p w14:paraId="49D2BA6D" w14:textId="77777777" w:rsidR="001608AE" w:rsidRPr="00CD0E66" w:rsidRDefault="00BD2380" w:rsidP="000A4DA9">
            <w:pPr>
              <w:pStyle w:val="MeetingText"/>
              <w:rPr>
                <w:highlight w:val="white"/>
              </w:rPr>
            </w:pPr>
            <w:r>
              <w:t>Sitzungsdatum:</w:t>
            </w:r>
            <w:r w:rsidRPr="00CD0E66">
              <w:rPr>
                <w:highlight w:val="white"/>
              </w:rPr>
              <w:t xml:space="preserve"> </w:t>
            </w:r>
          </w:p>
          <w:p w14:paraId="3446D3F3" w14:textId="36AE3E07" w:rsidR="001608AE" w:rsidRPr="00CD0E66" w:rsidRDefault="00BD2380" w:rsidP="00383E0C">
            <w:pPr>
              <w:rPr>
                <w:highlight w:val="white"/>
              </w:rPr>
            </w:pPr>
            <w:r>
              <w:rPr>
                <w:highlight w:val="white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Sitzungsdatum"/>
                  </w:textInput>
                </w:ffData>
              </w:fldChar>
            </w:r>
            <w:bookmarkStart w:id="3" w:name="Text2"/>
            <w:r>
              <w:rPr>
                <w:highlight w:val="white"/>
              </w:rPr>
              <w:instrText xml:space="preserve"> FORMTEXT </w:instrText>
            </w:r>
            <w:r>
              <w:rPr>
                <w:highlight w:val="white"/>
              </w:rPr>
            </w:r>
            <w:r>
              <w:rPr>
                <w:highlight w:val="white"/>
              </w:rPr>
              <w:fldChar w:fldCharType="separate"/>
            </w:r>
            <w:r w:rsidR="007F7CB9">
              <w:rPr>
                <w:noProof/>
                <w:highlight w:val="white"/>
              </w:rPr>
              <w:t>Sitzungsdatum</w:t>
            </w:r>
            <w:r>
              <w:rPr>
                <w:highlight w:val="white"/>
              </w:rPr>
              <w:fldChar w:fldCharType="end"/>
            </w:r>
            <w:bookmarkEnd w:id="3"/>
          </w:p>
        </w:tc>
        <w:tc>
          <w:tcPr>
            <w:tcW w:w="4635" w:type="dxa"/>
            <w:shd w:val="clear" w:color="auto" w:fill="auto"/>
          </w:tcPr>
          <w:p w14:paraId="1C3DCE6C" w14:textId="77777777" w:rsidR="001608AE" w:rsidRPr="00CD0E66" w:rsidRDefault="00BD2380" w:rsidP="000A4DA9">
            <w:pPr>
              <w:pStyle w:val="MeetingText"/>
              <w:rPr>
                <w:highlight w:val="white"/>
              </w:rPr>
            </w:pPr>
            <w:r>
              <w:t>Zeit:</w:t>
            </w:r>
            <w:r w:rsidRPr="00CD0E66">
              <w:rPr>
                <w:highlight w:val="white"/>
              </w:rPr>
              <w:t xml:space="preserve"> </w:t>
            </w:r>
          </w:p>
          <w:p w14:paraId="0A24C11B" w14:textId="204069E5" w:rsidR="001608AE" w:rsidRPr="00CD0E66" w:rsidRDefault="00BD2380" w:rsidP="00383E0C">
            <w:pPr>
              <w:rPr>
                <w:highlight w:val="white"/>
              </w:rPr>
            </w:pPr>
            <w:r>
              <w:rPr>
                <w:highlight w:val="whit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Zeit"/>
                  </w:textInput>
                </w:ffData>
              </w:fldChar>
            </w:r>
            <w:bookmarkStart w:id="4" w:name="Text1"/>
            <w:r>
              <w:rPr>
                <w:highlight w:val="white"/>
              </w:rPr>
              <w:instrText xml:space="preserve"> FORMTEXT </w:instrText>
            </w:r>
            <w:r>
              <w:rPr>
                <w:highlight w:val="white"/>
              </w:rPr>
            </w:r>
            <w:r>
              <w:rPr>
                <w:highlight w:val="white"/>
              </w:rPr>
              <w:fldChar w:fldCharType="separate"/>
            </w:r>
            <w:r w:rsidR="007F7CB9">
              <w:rPr>
                <w:noProof/>
                <w:highlight w:val="white"/>
              </w:rPr>
              <w:t>Zeit</w:t>
            </w:r>
            <w:r>
              <w:rPr>
                <w:highlight w:val="white"/>
              </w:rPr>
              <w:fldChar w:fldCharType="end"/>
            </w:r>
            <w:bookmarkEnd w:id="4"/>
          </w:p>
        </w:tc>
      </w:tr>
      <w:tr w:rsidR="001608AE" w:rsidRPr="00CD0E66" w14:paraId="16BE8E9D" w14:textId="77777777" w:rsidTr="00473850">
        <w:tblPrEx>
          <w:tblCellMar>
            <w:bottom w:w="284" w:type="dxa"/>
            <w:right w:w="57" w:type="dxa"/>
          </w:tblCellMar>
        </w:tblPrEx>
        <w:trPr>
          <w:trHeight w:val="20"/>
        </w:trPr>
        <w:tc>
          <w:tcPr>
            <w:tcW w:w="6720" w:type="dxa"/>
            <w:gridSpan w:val="2"/>
            <w:shd w:val="clear" w:color="auto" w:fill="auto"/>
          </w:tcPr>
          <w:p w14:paraId="05A04588" w14:textId="77777777" w:rsidR="001608AE" w:rsidRPr="00CD0E66" w:rsidRDefault="00BD2380" w:rsidP="000A4DA9">
            <w:pPr>
              <w:pStyle w:val="MeetingText"/>
              <w:rPr>
                <w:highlight w:val="white"/>
              </w:rPr>
            </w:pPr>
            <w:r>
              <w:t>Teilnehmende:</w:t>
            </w:r>
            <w:r w:rsidRPr="00CD0E66">
              <w:rPr>
                <w:highlight w:val="white"/>
              </w:rPr>
              <w:t xml:space="preserve"> </w:t>
            </w:r>
          </w:p>
          <w:p w14:paraId="70981DDD" w14:textId="0CA70F82" w:rsidR="001608AE" w:rsidRPr="00CD0E66" w:rsidRDefault="00BD2380" w:rsidP="00383E0C"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Teilnehmer"/>
                  </w:textInput>
                </w:ffData>
              </w:fldChar>
            </w:r>
            <w:bookmarkStart w:id="5" w:name="Text4"/>
            <w:r>
              <w:instrText xml:space="preserve"> FORMTEXT </w:instrText>
            </w:r>
            <w:r>
              <w:fldChar w:fldCharType="separate"/>
            </w:r>
            <w:r w:rsidR="007F7CB9">
              <w:rPr>
                <w:noProof/>
              </w:rPr>
              <w:t>Teilnehmer</w:t>
            </w:r>
            <w:r>
              <w:fldChar w:fldCharType="end"/>
            </w:r>
            <w:bookmarkEnd w:id="5"/>
          </w:p>
        </w:tc>
      </w:tr>
      <w:tr w:rsidR="001608AE" w:rsidRPr="00CD0E66" w14:paraId="4A158F9D" w14:textId="77777777" w:rsidTr="004738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bottom w:w="284" w:type="dxa"/>
            <w:right w:w="57" w:type="dxa"/>
          </w:tblCellMar>
        </w:tblPrEx>
        <w:trPr>
          <w:trHeight w:val="20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E318" w14:textId="77777777" w:rsidR="001608AE" w:rsidRPr="00CD0E66" w:rsidRDefault="00BD2380" w:rsidP="000A4DA9">
            <w:pPr>
              <w:pStyle w:val="MeetingText"/>
              <w:rPr>
                <w:highlight w:val="white"/>
              </w:rPr>
            </w:pPr>
            <w:r>
              <w:t>Abwesende:</w:t>
            </w:r>
            <w:r w:rsidRPr="00CD0E66">
              <w:rPr>
                <w:highlight w:val="white"/>
              </w:rPr>
              <w:t xml:space="preserve"> </w:t>
            </w:r>
          </w:p>
          <w:p w14:paraId="5721E330" w14:textId="4809F273" w:rsidR="001608AE" w:rsidRPr="00CD0E66" w:rsidRDefault="00BD2380" w:rsidP="00383E0C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Abwesende"/>
                  </w:textInput>
                </w:ffData>
              </w:fldChar>
            </w:r>
            <w:bookmarkStart w:id="6" w:name="Text3"/>
            <w:r>
              <w:instrText xml:space="preserve"> FORMTEXT </w:instrText>
            </w:r>
            <w:r>
              <w:fldChar w:fldCharType="separate"/>
            </w:r>
            <w:r w:rsidR="007F7CB9">
              <w:rPr>
                <w:noProof/>
              </w:rPr>
              <w:t>Abwesende</w:t>
            </w:r>
            <w:r>
              <w:fldChar w:fldCharType="end"/>
            </w:r>
            <w:bookmarkEnd w:id="6"/>
          </w:p>
        </w:tc>
        <w:bookmarkStart w:id="7" w:name="MacroStartPosition"/>
        <w:bookmarkEnd w:id="7"/>
      </w:tr>
      <w:tr w:rsidR="001608AE" w:rsidRPr="00CD0E66" w14:paraId="15F50315" w14:textId="77777777" w:rsidTr="004738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bottom w:w="284" w:type="dxa"/>
            <w:right w:w="57" w:type="dxa"/>
          </w:tblCellMar>
        </w:tblPrEx>
        <w:trPr>
          <w:trHeight w:val="20"/>
        </w:trPr>
        <w:tc>
          <w:tcPr>
            <w:tcW w:w="6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5872" w14:textId="77777777" w:rsidR="001608AE" w:rsidRPr="00CD0E66" w:rsidRDefault="00BD2380" w:rsidP="000A4DA9">
            <w:pPr>
              <w:pStyle w:val="MeetingText"/>
              <w:rPr>
                <w:highlight w:val="white"/>
              </w:rPr>
            </w:pPr>
            <w:r>
              <w:t>Zur Kenntnisnahme:</w:t>
            </w:r>
            <w:r w:rsidRPr="00CD0E66">
              <w:rPr>
                <w:highlight w:val="white"/>
              </w:rPr>
              <w:t xml:space="preserve"> </w:t>
            </w:r>
          </w:p>
          <w:p w14:paraId="24D4E229" w14:textId="568861E8" w:rsidR="001608AE" w:rsidRPr="00CD0E66" w:rsidRDefault="00BD2380" w:rsidP="000A4DA9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Empfänger"/>
                  </w:textInput>
                </w:ffData>
              </w:fldChar>
            </w:r>
            <w:bookmarkStart w:id="8" w:name="Text5"/>
            <w:r>
              <w:instrText xml:space="preserve"> FORMTEXT </w:instrText>
            </w:r>
            <w:r>
              <w:fldChar w:fldCharType="separate"/>
            </w:r>
            <w:r w:rsidR="007F7CB9">
              <w:rPr>
                <w:noProof/>
              </w:rPr>
              <w:t>Empfänger</w:t>
            </w:r>
            <w:r>
              <w:fldChar w:fldCharType="end"/>
            </w:r>
            <w:bookmarkEnd w:id="8"/>
          </w:p>
        </w:tc>
      </w:tr>
    </w:tbl>
    <w:p w14:paraId="7383FB57" w14:textId="77777777" w:rsidR="000F717A" w:rsidRPr="00C6782B" w:rsidRDefault="000F717A" w:rsidP="00FC37CB"/>
    <w:p w14:paraId="294E3A15" w14:textId="77777777" w:rsidR="006C328F" w:rsidRDefault="006C328F" w:rsidP="00B16DB0">
      <w:bookmarkStart w:id="9" w:name="Enclosures"/>
      <w:bookmarkEnd w:id="9"/>
    </w:p>
    <w:tbl>
      <w:tblPr>
        <w:tblW w:w="9492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92"/>
      </w:tblGrid>
      <w:tr w:rsidR="00302C76" w:rsidRPr="00C6782B" w14:paraId="444E028B" w14:textId="77777777" w:rsidTr="00764DD7">
        <w:bookmarkStart w:id="10" w:name="Subject" w:displacedByCustomXml="next"/>
        <w:sdt>
          <w:sdtPr>
            <w:id w:val="49729815"/>
          </w:sdtPr>
          <w:sdtEndPr/>
          <w:sdtContent>
            <w:tc>
              <w:tcPr>
                <w:tcW w:w="88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9170CAC" w14:textId="77777777" w:rsidR="00302C76" w:rsidRPr="00604038" w:rsidRDefault="00BD2380" w:rsidP="008F74E3">
                <w:pPr>
                  <w:pStyle w:val="Subject"/>
                </w:pPr>
                <w:r>
                  <w:t>Betreff</w:t>
                </w:r>
                <w:r>
                  <w:t xml:space="preserve"> </w:t>
                </w:r>
                <w:r w:rsidRPr="00604038">
                  <w:t xml:space="preserve"> </w:t>
                </w:r>
              </w:p>
            </w:tc>
          </w:sdtContent>
        </w:sdt>
        <w:bookmarkEnd w:id="10" w:displacedByCustomXml="prev"/>
      </w:tr>
    </w:tbl>
    <w:p w14:paraId="7FC46316" w14:textId="77777777" w:rsidR="006B4565" w:rsidRDefault="006B4565" w:rsidP="00B16DB0"/>
    <w:p w14:paraId="2C1A45F8" w14:textId="77777777" w:rsidR="0085440D" w:rsidRDefault="0085440D" w:rsidP="0085440D"/>
    <w:p w14:paraId="06FB020E" w14:textId="77777777" w:rsidR="00083714" w:rsidRDefault="00083714" w:rsidP="00B16DB0"/>
    <w:p w14:paraId="668A8716" w14:textId="77777777" w:rsidR="00903CDE" w:rsidRPr="00CD0E66" w:rsidRDefault="00BD2380" w:rsidP="00903CDE">
      <w:pPr>
        <w:pStyle w:val="MeetingText"/>
        <w:rPr>
          <w:highlight w:val="white"/>
        </w:rPr>
      </w:pPr>
      <w:r>
        <w:t>Traktanden:</w:t>
      </w:r>
      <w:r w:rsidRPr="00CD0E66">
        <w:rPr>
          <w:highlight w:val="white"/>
        </w:rPr>
        <w:t xml:space="preserve"> </w:t>
      </w:r>
    </w:p>
    <w:p w14:paraId="725E1F0F" w14:textId="5EF3D88B" w:rsidR="007F7CB9" w:rsidRDefault="002129AE">
      <w:pPr>
        <w:pStyle w:val="Verzeichnis1"/>
        <w:tabs>
          <w:tab w:val="right" w:leader="dot" w:pos="8795"/>
        </w:tabs>
        <w:rPr>
          <w:rFonts w:asciiTheme="minorHAnsi" w:eastAsiaTheme="minorEastAsia" w:hAnsiTheme="minorHAnsi"/>
          <w:noProof/>
          <w:sz w:val="22"/>
          <w:szCs w:val="22"/>
          <w:lang w:eastAsia="de-CH"/>
        </w:rPr>
      </w:pPr>
      <w:r w:rsidRPr="00456670">
        <w:fldChar w:fldCharType="begin"/>
      </w:r>
      <w:r w:rsidRPr="00456670">
        <w:instrText xml:space="preserve"> TOC \o "1-3" \f \n \h \z \t "MinutesTitle;1" </w:instrText>
      </w:r>
      <w:r w:rsidRPr="00456670">
        <w:fldChar w:fldCharType="separate"/>
      </w:r>
      <w:hyperlink w:anchor="_Toc64539402" w:history="1">
        <w:r w:rsidR="007F7CB9" w:rsidRPr="00517D6B">
          <w:rPr>
            <w:rStyle w:val="Hyperlink"/>
            <w:noProof/>
          </w:rPr>
          <w:t>1.</w:t>
        </w:r>
        <w:r w:rsidR="007F7CB9">
          <w:rPr>
            <w:rFonts w:asciiTheme="minorHAnsi" w:eastAsiaTheme="minorEastAsia" w:hAnsiTheme="minorHAnsi"/>
            <w:noProof/>
            <w:sz w:val="22"/>
            <w:szCs w:val="22"/>
            <w:lang w:eastAsia="de-CH"/>
          </w:rPr>
          <w:tab/>
        </w:r>
        <w:r w:rsidR="007F7CB9" w:rsidRPr="00517D6B">
          <w:rPr>
            <w:rStyle w:val="Hyperlink"/>
            <w:noProof/>
          </w:rPr>
          <w:t>Text</w:t>
        </w:r>
      </w:hyperlink>
    </w:p>
    <w:p w14:paraId="6B6D3314" w14:textId="1FDA752B" w:rsidR="00083714" w:rsidRDefault="002129AE" w:rsidP="00B16DB0">
      <w:r w:rsidRPr="00456670">
        <w:fldChar w:fldCharType="end"/>
      </w:r>
    </w:p>
    <w:p w14:paraId="574D692B" w14:textId="77777777" w:rsidR="00260C6F" w:rsidRDefault="00260C6F">
      <w:pPr>
        <w:spacing w:after="200" w:line="276" w:lineRule="auto"/>
      </w:pPr>
      <w:r>
        <w:br w:type="page"/>
      </w:r>
    </w:p>
    <w:tbl>
      <w:tblPr>
        <w:tblW w:w="0" w:type="auto"/>
        <w:tblInd w:w="-57" w:type="dxa"/>
        <w:tblLayout w:type="fixed"/>
        <w:tblCellMar>
          <w:left w:w="57" w:type="dxa"/>
          <w:bottom w:w="227" w:type="dxa"/>
          <w:right w:w="57" w:type="dxa"/>
        </w:tblCellMar>
        <w:tblLook w:val="01E0" w:firstRow="1" w:lastRow="1" w:firstColumn="1" w:lastColumn="1" w:noHBand="0" w:noVBand="0"/>
      </w:tblPr>
      <w:tblGrid>
        <w:gridCol w:w="6946"/>
        <w:gridCol w:w="1857"/>
      </w:tblGrid>
      <w:tr w:rsidR="005D3ECC" w:rsidRPr="00FB769C" w14:paraId="07181CAB" w14:textId="77777777" w:rsidTr="006521B6">
        <w:trPr>
          <w:trHeight w:val="227"/>
          <w:tblHeader/>
        </w:trPr>
        <w:tc>
          <w:tcPr>
            <w:tcW w:w="6946" w:type="dxa"/>
            <w:shd w:val="clear" w:color="auto" w:fill="auto"/>
            <w:tcMar>
              <w:bottom w:w="57" w:type="dxa"/>
            </w:tcMar>
          </w:tcPr>
          <w:p w14:paraId="4FC88DD5" w14:textId="77777777" w:rsidR="005D3ECC" w:rsidRPr="00FB769C" w:rsidRDefault="00BD2380" w:rsidP="005D3ECC">
            <w:pPr>
              <w:pStyle w:val="MeetingText"/>
              <w:rPr>
                <w:highlight w:val="white"/>
              </w:rPr>
            </w:pPr>
            <w:r w:rsidRPr="00FB769C">
              <w:lastRenderedPageBreak/>
              <w:br w:type="page"/>
            </w:r>
            <w:r w:rsidRPr="00FB769C">
              <w:rPr>
                <w:sz w:val="21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rPr>
                <w:sz w:val="21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rPr>
                <w:sz w:val="21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rPr>
                <w:highlight w:val="white"/>
              </w:rPr>
              <w:br w:type="page"/>
            </w:r>
            <w:r w:rsidRPr="00FB769C">
              <w:br w:type="page"/>
            </w:r>
            <w:bookmarkStart w:id="11" w:name="Text"/>
            <w:r w:rsidRPr="00FB769C">
              <w:t>Thema:</w:t>
            </w:r>
            <w:r w:rsidRPr="00FB769C">
              <w:rPr>
                <w:highlight w:val="white"/>
              </w:rPr>
              <w:t xml:space="preserve"> </w:t>
            </w:r>
          </w:p>
        </w:tc>
        <w:tc>
          <w:tcPr>
            <w:tcW w:w="1857" w:type="dxa"/>
            <w:shd w:val="clear" w:color="auto" w:fill="auto"/>
            <w:tcMar>
              <w:bottom w:w="57" w:type="dxa"/>
            </w:tcMar>
          </w:tcPr>
          <w:p w14:paraId="5BF5FDD8" w14:textId="77777777" w:rsidR="005D3ECC" w:rsidRPr="00FB769C" w:rsidRDefault="00BD2380" w:rsidP="005D3ECC">
            <w:pPr>
              <w:pStyle w:val="MeetingText"/>
              <w:rPr>
                <w:highlight w:val="white"/>
              </w:rPr>
            </w:pPr>
            <w:r w:rsidRPr="00FB769C">
              <w:t>Pendenzen:</w:t>
            </w:r>
            <w:r w:rsidRPr="00FB769C">
              <w:rPr>
                <w:highlight w:val="white"/>
              </w:rPr>
              <w:t xml:space="preserve"> </w:t>
            </w:r>
          </w:p>
        </w:tc>
      </w:tr>
      <w:tr w:rsidR="009C094F" w:rsidRPr="00FB769C" w14:paraId="2F4D2D93" w14:textId="77777777" w:rsidTr="00D74E9D">
        <w:tc>
          <w:tcPr>
            <w:tcW w:w="6946" w:type="dxa"/>
            <w:shd w:val="clear" w:color="auto" w:fill="auto"/>
          </w:tcPr>
          <w:p w14:paraId="43106D64" w14:textId="77777777" w:rsidR="009C094F" w:rsidRPr="00FB769C" w:rsidRDefault="00BD2380" w:rsidP="00AA7A30">
            <w:pPr>
              <w:pStyle w:val="MinutesTitle"/>
              <w:numPr>
                <w:ilvl w:val="0"/>
                <w:numId w:val="16"/>
              </w:numPr>
              <w:tabs>
                <w:tab w:val="clear" w:pos="227"/>
                <w:tab w:val="clear" w:pos="9356"/>
              </w:tabs>
              <w:ind w:left="397" w:right="113" w:hanging="397"/>
            </w:pPr>
            <w:bookmarkStart w:id="12" w:name="_Toc64539402"/>
            <w:r w:rsidRPr="00FB769C">
              <w:t>Text</w:t>
            </w:r>
            <w:bookmarkEnd w:id="12"/>
          </w:p>
        </w:tc>
        <w:tc>
          <w:tcPr>
            <w:tcW w:w="1857" w:type="dxa"/>
            <w:shd w:val="clear" w:color="auto" w:fill="auto"/>
          </w:tcPr>
          <w:p w14:paraId="684161AE" w14:textId="77777777" w:rsidR="009C094F" w:rsidRPr="00FB769C" w:rsidRDefault="00BD2380" w:rsidP="00D74E9D"/>
        </w:tc>
      </w:tr>
      <w:bookmarkEnd w:id="11"/>
    </w:tbl>
    <w:p w14:paraId="3EDA2051" w14:textId="77777777" w:rsidR="00260C6F" w:rsidRDefault="00260C6F" w:rsidP="00B16DB0"/>
    <w:p w14:paraId="51169AF1" w14:textId="77777777" w:rsidR="00AD5518" w:rsidRDefault="00AD5518" w:rsidP="00B16DB0"/>
    <w:tbl>
      <w:tblPr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167"/>
        <w:gridCol w:w="4639"/>
      </w:tblGrid>
      <w:tr w:rsidR="009E670F" w:rsidRPr="00C6782B" w14:paraId="01E668A8" w14:textId="77777777" w:rsidTr="00A845EE">
        <w:tc>
          <w:tcPr>
            <w:tcW w:w="8806" w:type="dxa"/>
            <w:gridSpan w:val="2"/>
            <w:shd w:val="clear" w:color="auto" w:fill="auto"/>
          </w:tcPr>
          <w:p w14:paraId="6B42EF62" w14:textId="77777777" w:rsidR="009E670F" w:rsidRPr="00C6782B" w:rsidRDefault="00BD2380" w:rsidP="00FB799E">
            <w:pPr>
              <w:pStyle w:val="Gruformel"/>
            </w:pPr>
            <w:bookmarkStart w:id="13" w:name="RecipientClosing" w:colFirst="0" w:colLast="0"/>
            <w:r w:rsidRPr="00C6782B">
              <w:t>Freundliche Grüsse</w:t>
            </w:r>
          </w:p>
        </w:tc>
      </w:tr>
      <w:bookmarkEnd w:id="13"/>
      <w:tr w:rsidR="009E670F" w:rsidRPr="00C6782B" w14:paraId="4B2C4DB8" w14:textId="77777777" w:rsidTr="00A845EE">
        <w:tc>
          <w:tcPr>
            <w:tcW w:w="4167" w:type="dxa"/>
            <w:shd w:val="clear" w:color="auto" w:fill="auto"/>
            <w:tcMar>
              <w:right w:w="567" w:type="dxa"/>
            </w:tcMar>
          </w:tcPr>
          <w:p w14:paraId="7F49B7CA" w14:textId="77777777" w:rsidR="00E1087B" w:rsidRDefault="00E1087B"/>
        </w:tc>
        <w:tc>
          <w:tcPr>
            <w:tcW w:w="4638" w:type="dxa"/>
            <w:shd w:val="clear" w:color="auto" w:fill="auto"/>
          </w:tcPr>
          <w:p w14:paraId="4A1CBA85" w14:textId="77777777" w:rsidR="00E1087B" w:rsidRDefault="00E1087B"/>
        </w:tc>
      </w:tr>
    </w:tbl>
    <w:p w14:paraId="7DAE57AB" w14:textId="77777777" w:rsidR="009E670F" w:rsidRPr="00C6782B" w:rsidRDefault="00BD2380" w:rsidP="009E670F">
      <w:pPr>
        <w:pStyle w:val="Unterschrift"/>
      </w:pPr>
    </w:p>
    <w:p w14:paraId="2466346F" w14:textId="77777777" w:rsidR="009E670F" w:rsidRPr="00C6782B" w:rsidRDefault="00BD2380" w:rsidP="009E670F">
      <w:pPr>
        <w:pStyle w:val="Unterschrift"/>
      </w:pPr>
    </w:p>
    <w:p w14:paraId="7FF63CCB" w14:textId="77777777" w:rsidR="009E670F" w:rsidRPr="00C6782B" w:rsidRDefault="00BD2380" w:rsidP="009E670F">
      <w:pPr>
        <w:pStyle w:val="Unterschrift"/>
      </w:pPr>
      <w:bookmarkStart w:id="14" w:name="Signature"/>
      <w:r w:rsidRPr="00C6782B">
        <w:t> </w:t>
      </w:r>
      <w:bookmarkEnd w:id="14"/>
    </w:p>
    <w:tbl>
      <w:tblPr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167"/>
        <w:gridCol w:w="4638"/>
      </w:tblGrid>
      <w:tr w:rsidR="009E670F" w:rsidRPr="00C6782B" w14:paraId="770DCC74" w14:textId="77777777" w:rsidTr="00A845EE">
        <w:tc>
          <w:tcPr>
            <w:tcW w:w="4167" w:type="dxa"/>
            <w:shd w:val="clear" w:color="auto" w:fill="auto"/>
            <w:tcMar>
              <w:right w:w="567" w:type="dxa"/>
            </w:tcMar>
          </w:tcPr>
          <w:p w14:paraId="248739F9" w14:textId="77777777" w:rsidR="00E1087B" w:rsidRDefault="00E1087B"/>
        </w:tc>
        <w:tc>
          <w:tcPr>
            <w:tcW w:w="4638" w:type="dxa"/>
            <w:shd w:val="clear" w:color="auto" w:fill="auto"/>
          </w:tcPr>
          <w:p w14:paraId="72C7D39B" w14:textId="77777777" w:rsidR="00E1087B" w:rsidRDefault="00E1087B"/>
        </w:tc>
      </w:tr>
    </w:tbl>
    <w:p w14:paraId="676974C0" w14:textId="77777777" w:rsidR="00AD5518" w:rsidRPr="00C6782B" w:rsidRDefault="00AD5518" w:rsidP="00B16DB0"/>
    <w:sectPr w:rsidR="00AD5518" w:rsidRPr="00C6782B" w:rsidSect="00857441">
      <w:headerReference w:type="default" r:id="rId15"/>
      <w:footerReference w:type="default" r:id="rId16"/>
      <w:type w:val="continuous"/>
      <w:pgSz w:w="11906" w:h="16838"/>
      <w:pgMar w:top="2296" w:right="1202" w:bottom="1633" w:left="189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7C2B9" w14:textId="77777777" w:rsidR="00BD2380" w:rsidRPr="00C6782B" w:rsidRDefault="00BD2380">
      <w:r w:rsidRPr="00C6782B">
        <w:separator/>
      </w:r>
    </w:p>
  </w:endnote>
  <w:endnote w:type="continuationSeparator" w:id="0">
    <w:p w14:paraId="6300393B" w14:textId="77777777" w:rsidR="00BD2380" w:rsidRPr="00C6782B" w:rsidRDefault="00BD2380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4F1A1" w14:textId="77777777" w:rsidR="007F7CB9" w:rsidRDefault="007F7CB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B99F5" w14:textId="77777777" w:rsidR="007F7CB9" w:rsidRDefault="007F7CB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5853" w14:textId="77777777" w:rsidR="007F7CB9" w:rsidRDefault="007F7CB9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37DBA" w14:textId="77777777" w:rsidR="006C4D77" w:rsidRPr="00F87876" w:rsidRDefault="006C4D77" w:rsidP="00F878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16872" w14:textId="77777777" w:rsidR="00BD2380" w:rsidRPr="00C6782B" w:rsidRDefault="00BD2380">
      <w:r w:rsidRPr="00C6782B">
        <w:separator/>
      </w:r>
    </w:p>
  </w:footnote>
  <w:footnote w:type="continuationSeparator" w:id="0">
    <w:p w14:paraId="671ED662" w14:textId="77777777" w:rsidR="00BD2380" w:rsidRPr="00C6782B" w:rsidRDefault="00BD2380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059A0" w14:textId="77777777" w:rsidR="007F7CB9" w:rsidRDefault="007F7CB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C1EAB" w14:textId="7E3CBFC7" w:rsidR="006C5501" w:rsidRDefault="00BB3F05" w:rsidP="00A6301A">
    <w:bookmarkStart w:id="1" w:name="LogoP1"/>
    <w:bookmarkStart w:id="2" w:name="_DN_Hide_27"/>
    <w:r>
      <w:t xml:space="preserve"> </w:t>
    </w:r>
    <w:r w:rsidR="006C4D77" w:rsidRPr="00C6782B">
      <w:t> </w:t>
    </w:r>
    <w:bookmarkEnd w:id="1"/>
    <w:bookmarkEnd w:id="2"/>
  </w:p>
  <w:p w14:paraId="78D1601B" w14:textId="7B963E1C" w:rsidR="006C4D77" w:rsidRPr="00C6782B" w:rsidRDefault="006C4D77" w:rsidP="00A630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9747B" w14:textId="77777777" w:rsidR="007F7CB9" w:rsidRDefault="007F7CB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D87B3" w14:textId="3BEBEF78" w:rsidR="00612F91" w:rsidRDefault="00BD2380" w:rsidP="00A6301A">
    <w:bookmarkStart w:id="15" w:name="LogoPn"/>
    <w:r>
      <w:t xml:space="preserve"> </w:t>
    </w:r>
    <w:r w:rsidR="006C4D77" w:rsidRPr="005C11B8">
      <w:t> </w:t>
    </w:r>
    <w:bookmarkEnd w:id="15"/>
  </w:p>
  <w:p w14:paraId="5F0B86A3" w14:textId="7AD56C33" w:rsidR="00EC1452" w:rsidRPr="0068498D" w:rsidRDefault="007F7CB9" w:rsidP="00CD0DE0">
    <w:pPr>
      <w:pStyle w:val="CityDateSecondPage"/>
    </w:pPr>
    <w:r>
      <w:t>Ort</w:t>
    </w:r>
    <w:r w:rsidR="00BD2380" w:rsidRPr="0068498D">
      <w:t xml:space="preserve">, </w:t>
    </w:r>
    <w:r w:rsidR="00BD2380">
      <w:fldChar w:fldCharType="begin"/>
    </w:r>
    <w:r w:rsidR="00BD2380" w:rsidRPr="0068498D">
      <w:instrText xml:space="preserve"> REF  DokumentDatum  \* MERGEFORMAT </w:instrText>
    </w:r>
    <w:r w:rsidR="00CE1C11">
      <w:fldChar w:fldCharType="separate"/>
    </w:r>
    <w:sdt>
      <w:sdtPr>
        <w:id w:val="-869377740"/>
        <w:showingPlcHdr/>
        <w:date>
          <w:dateFormat w:val="d. MMMM yyyy"/>
          <w:lid w:val="de-CH"/>
          <w:storeMappedDataAs w:val="date"/>
          <w:calendar w:val="gregorian"/>
        </w:date>
      </w:sdtPr>
      <w:sdtContent>
        <w:r>
          <w:t>Datum wählen</w:t>
        </w:r>
      </w:sdtContent>
    </w:sdt>
    <w:r w:rsidR="00BD2380">
      <w:fldChar w:fldCharType="end"/>
    </w:r>
  </w:p>
  <w:p w14:paraId="5839064A" w14:textId="77777777" w:rsidR="00EC1452" w:rsidRPr="00976E3A" w:rsidRDefault="00BD2380" w:rsidP="00140D6C">
    <w:pPr>
      <w:pStyle w:val="Page"/>
      <w:rPr>
        <w:lang w:val="de-CH"/>
      </w:rPr>
    </w:pPr>
    <w:r w:rsidRPr="00976E3A">
      <w:rPr>
        <w:lang w:val="de-CH"/>
      </w:rPr>
      <w:t xml:space="preserve">Seite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PAGE  \* Arabic  \* MERGEFORMAT </w:instrText>
    </w:r>
    <w:r w:rsidRPr="00976E3A">
      <w:rPr>
        <w:lang w:val="de-CH"/>
      </w:rPr>
      <w:fldChar w:fldCharType="separate"/>
    </w:r>
    <w:r w:rsidRPr="00976E3A">
      <w:rPr>
        <w:noProof/>
        <w:lang w:val="de-CH"/>
      </w:rPr>
      <w:t>2</w:t>
    </w:r>
    <w:r w:rsidRPr="00976E3A">
      <w:rPr>
        <w:lang w:val="de-CH"/>
      </w:rPr>
      <w:fldChar w:fldCharType="end"/>
    </w:r>
    <w:r w:rsidRPr="00976E3A">
      <w:rPr>
        <w:lang w:val="de-CH"/>
      </w:rPr>
      <w:t xml:space="preserve"> /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NUMPAGES  \* Arabic  \* MERGEFORMAT </w:instrText>
    </w:r>
    <w:r w:rsidRPr="00976E3A">
      <w:rPr>
        <w:lang w:val="de-CH"/>
      </w:rPr>
      <w:fldChar w:fldCharType="separate"/>
    </w:r>
    <w:r w:rsidRPr="00976E3A">
      <w:rPr>
        <w:noProof/>
        <w:lang w:val="de-CH"/>
      </w:rPr>
      <w:t>2</w:t>
    </w:r>
    <w:r w:rsidRPr="00976E3A">
      <w:rPr>
        <w:noProof/>
        <w:lang w:val="de-CH"/>
      </w:rPr>
      <w:fldChar w:fldCharType="end"/>
    </w:r>
  </w:p>
  <w:p w14:paraId="1EB32505" w14:textId="4A22CE48" w:rsidR="00EC1452" w:rsidRPr="00140D6C" w:rsidRDefault="00BD2380" w:rsidP="00140D6C">
    <w:pPr>
      <w:pStyle w:val="DocType"/>
    </w:pPr>
    <w:r>
      <w:fldChar w:fldCharType="begin"/>
    </w:r>
    <w:r>
      <w:instrText xml:space="preserve"> REF  Subject </w:instrText>
    </w:r>
    <w:r>
      <w:instrText xml:space="preserve"> \* MERGEFORMAT </w:instrText>
    </w:r>
    <w:r w:rsidR="00CE1C11">
      <w:fldChar w:fldCharType="separate"/>
    </w:r>
    <w:sdt>
      <w:sdtPr>
        <w:id w:val="1005018543"/>
      </w:sdtPr>
      <w:sdtContent>
        <w:r w:rsidR="007F7CB9">
          <w:t xml:space="preserve">Betreff </w:t>
        </w:r>
        <w:r w:rsidR="007F7CB9" w:rsidRPr="00604038">
          <w:t xml:space="preserve"> </w:t>
        </w:r>
      </w:sdtContent>
    </w:sdt>
    <w:r>
      <w:fldChar w:fldCharType="end"/>
    </w:r>
  </w:p>
  <w:p w14:paraId="599FE604" w14:textId="77777777" w:rsidR="008D2C3C" w:rsidRPr="00140D6C" w:rsidRDefault="00BD2380" w:rsidP="00140D6C">
    <w:pPr>
      <w:pStyle w:val="DocType"/>
    </w:pPr>
  </w:p>
  <w:p w14:paraId="6647FFF1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E7D0505"/>
    <w:multiLevelType w:val="hybridMultilevel"/>
    <w:tmpl w:val="76529E80"/>
    <w:lvl w:ilvl="0" w:tplc="97D8BAC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2D13660F"/>
    <w:multiLevelType w:val="hybridMultilevel"/>
    <w:tmpl w:val="20189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6" w15:restartNumberingAfterBreak="0">
    <w:nsid w:val="5AB93EE8"/>
    <w:multiLevelType w:val="hybridMultilevel"/>
    <w:tmpl w:val="39F626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E2BB0"/>
    <w:multiLevelType w:val="hybridMultilevel"/>
    <w:tmpl w:val="6F78CB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9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6"/>
  </w:num>
  <w:num w:numId="14">
    <w:abstractNumId w:val="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.dateValue" w:val="42782"/>
    <w:docVar w:name="DocunizeGenerated" w:val="True"/>
    <w:docVar w:name="DocunizeGenerationDate" w:val="18.02.2021 11:14:53"/>
    <w:docVar w:name="DocunizeProfile" w:val="| Ausbildung Jennifer Raimann"/>
    <w:docVar w:name="DocunizeTemplateName" w:val="00 Protokoll"/>
    <w:docVar w:name="DocunizeVersion" w:val="7.0.0.0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CE1C11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599B"/>
    <w:rsid w:val="0005055C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2826"/>
    <w:rsid w:val="000C418E"/>
    <w:rsid w:val="000D19B3"/>
    <w:rsid w:val="000E03A7"/>
    <w:rsid w:val="000E45AA"/>
    <w:rsid w:val="000E5FFD"/>
    <w:rsid w:val="000E77DD"/>
    <w:rsid w:val="000F17CB"/>
    <w:rsid w:val="000F3291"/>
    <w:rsid w:val="000F5466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191D"/>
    <w:rsid w:val="001257AE"/>
    <w:rsid w:val="00125C5C"/>
    <w:rsid w:val="00133A14"/>
    <w:rsid w:val="001349C9"/>
    <w:rsid w:val="00136893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A0D83"/>
    <w:rsid w:val="001A1AF5"/>
    <w:rsid w:val="001A7844"/>
    <w:rsid w:val="001B16E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754B"/>
    <w:rsid w:val="003311C3"/>
    <w:rsid w:val="00331932"/>
    <w:rsid w:val="00332715"/>
    <w:rsid w:val="0033307B"/>
    <w:rsid w:val="003342EB"/>
    <w:rsid w:val="00335B07"/>
    <w:rsid w:val="0033758F"/>
    <w:rsid w:val="00342F91"/>
    <w:rsid w:val="003431D1"/>
    <w:rsid w:val="003523B3"/>
    <w:rsid w:val="00352967"/>
    <w:rsid w:val="00354140"/>
    <w:rsid w:val="00357B7E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817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2E7D"/>
    <w:rsid w:val="003B3387"/>
    <w:rsid w:val="003B7EDB"/>
    <w:rsid w:val="003C1534"/>
    <w:rsid w:val="003C3D1F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7333"/>
    <w:rsid w:val="00467601"/>
    <w:rsid w:val="004701A0"/>
    <w:rsid w:val="00471A74"/>
    <w:rsid w:val="00474ADC"/>
    <w:rsid w:val="00475BAB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3483"/>
    <w:rsid w:val="004D37C2"/>
    <w:rsid w:val="004E4266"/>
    <w:rsid w:val="004E5CA9"/>
    <w:rsid w:val="004E7630"/>
    <w:rsid w:val="004F1137"/>
    <w:rsid w:val="004F2D7D"/>
    <w:rsid w:val="004F2EDD"/>
    <w:rsid w:val="004F7B16"/>
    <w:rsid w:val="00503979"/>
    <w:rsid w:val="00504A70"/>
    <w:rsid w:val="005062A0"/>
    <w:rsid w:val="00506326"/>
    <w:rsid w:val="005079ED"/>
    <w:rsid w:val="0051398E"/>
    <w:rsid w:val="005168A9"/>
    <w:rsid w:val="00516DAB"/>
    <w:rsid w:val="0052559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6E05"/>
    <w:rsid w:val="00557113"/>
    <w:rsid w:val="0056298A"/>
    <w:rsid w:val="00565AEE"/>
    <w:rsid w:val="00574054"/>
    <w:rsid w:val="0057564D"/>
    <w:rsid w:val="00575832"/>
    <w:rsid w:val="00576185"/>
    <w:rsid w:val="0057709F"/>
    <w:rsid w:val="00592BF1"/>
    <w:rsid w:val="005945C2"/>
    <w:rsid w:val="00595EFC"/>
    <w:rsid w:val="005A077C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4162"/>
    <w:rsid w:val="005F555B"/>
    <w:rsid w:val="005F5911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1AD3"/>
    <w:rsid w:val="00693729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700F29"/>
    <w:rsid w:val="00706FA1"/>
    <w:rsid w:val="00710241"/>
    <w:rsid w:val="0071163A"/>
    <w:rsid w:val="0071379F"/>
    <w:rsid w:val="007144A7"/>
    <w:rsid w:val="00720962"/>
    <w:rsid w:val="00721B11"/>
    <w:rsid w:val="00722B3B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EF"/>
    <w:rsid w:val="007A11FF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E0502"/>
    <w:rsid w:val="007E1351"/>
    <w:rsid w:val="007E1748"/>
    <w:rsid w:val="007E6993"/>
    <w:rsid w:val="007E6DA8"/>
    <w:rsid w:val="007F2A97"/>
    <w:rsid w:val="007F4AA4"/>
    <w:rsid w:val="007F7CB9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412E"/>
    <w:rsid w:val="008341F9"/>
    <w:rsid w:val="00834F84"/>
    <w:rsid w:val="0083578E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5328"/>
    <w:rsid w:val="008D42BE"/>
    <w:rsid w:val="008D620E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6141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0F69"/>
    <w:rsid w:val="00A53F2E"/>
    <w:rsid w:val="00A54D4D"/>
    <w:rsid w:val="00A60AB6"/>
    <w:rsid w:val="00A6301A"/>
    <w:rsid w:val="00A66947"/>
    <w:rsid w:val="00A717C9"/>
    <w:rsid w:val="00A72A49"/>
    <w:rsid w:val="00A73968"/>
    <w:rsid w:val="00A80177"/>
    <w:rsid w:val="00A80838"/>
    <w:rsid w:val="00A81999"/>
    <w:rsid w:val="00A83DAE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F21E4"/>
    <w:rsid w:val="00AF336D"/>
    <w:rsid w:val="00AF486A"/>
    <w:rsid w:val="00B02806"/>
    <w:rsid w:val="00B06A96"/>
    <w:rsid w:val="00B0709A"/>
    <w:rsid w:val="00B12B9A"/>
    <w:rsid w:val="00B16DB0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42F"/>
    <w:rsid w:val="00B879E6"/>
    <w:rsid w:val="00B907F1"/>
    <w:rsid w:val="00B9388C"/>
    <w:rsid w:val="00B9648B"/>
    <w:rsid w:val="00B975C4"/>
    <w:rsid w:val="00BA115C"/>
    <w:rsid w:val="00BA6A38"/>
    <w:rsid w:val="00BA7340"/>
    <w:rsid w:val="00BB00FC"/>
    <w:rsid w:val="00BB3F05"/>
    <w:rsid w:val="00BB50FB"/>
    <w:rsid w:val="00BB627A"/>
    <w:rsid w:val="00BC01A1"/>
    <w:rsid w:val="00BC1D95"/>
    <w:rsid w:val="00BC1FA0"/>
    <w:rsid w:val="00BC3033"/>
    <w:rsid w:val="00BC3070"/>
    <w:rsid w:val="00BC70BA"/>
    <w:rsid w:val="00BD2380"/>
    <w:rsid w:val="00BD35C7"/>
    <w:rsid w:val="00BD5DBA"/>
    <w:rsid w:val="00BD75BE"/>
    <w:rsid w:val="00BD79F8"/>
    <w:rsid w:val="00BE065A"/>
    <w:rsid w:val="00BE0CE8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E1C11"/>
    <w:rsid w:val="00CF4635"/>
    <w:rsid w:val="00CF4943"/>
    <w:rsid w:val="00D020EE"/>
    <w:rsid w:val="00D03718"/>
    <w:rsid w:val="00D04790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1DCA"/>
    <w:rsid w:val="00E05CDE"/>
    <w:rsid w:val="00E1087B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7D7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8B6"/>
    <w:rsid w:val="00F4791C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71469"/>
    <w:rsid w:val="00F74A1F"/>
    <w:rsid w:val="00F75BE8"/>
    <w:rsid w:val="00F766A1"/>
    <w:rsid w:val="00F76E33"/>
    <w:rsid w:val="00F772C6"/>
    <w:rsid w:val="00F7755A"/>
    <w:rsid w:val="00F814DD"/>
    <w:rsid w:val="00F87876"/>
    <w:rsid w:val="00F914FB"/>
    <w:rsid w:val="00F93773"/>
    <w:rsid w:val="00F97212"/>
    <w:rsid w:val="00FA0A88"/>
    <w:rsid w:val="00FA3129"/>
    <w:rsid w:val="00FA4FBC"/>
    <w:rsid w:val="00FA540F"/>
    <w:rsid w:val="00FA6595"/>
    <w:rsid w:val="00FB0E30"/>
    <w:rsid w:val="00FB0F3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DADC3C"/>
  <w15:docId w15:val="{114AE025-2B48-4BCF-B453-AFBEE5B7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5D24B1"/>
    <w:pPr>
      <w:tabs>
        <w:tab w:val="clear" w:pos="360"/>
        <w:tab w:val="left" w:pos="397"/>
        <w:tab w:val="left" w:pos="6946"/>
      </w:tabs>
      <w:ind w:left="397" w:hanging="397"/>
    </w:pPr>
  </w:style>
  <w:style w:type="paragraph" w:customStyle="1" w:styleId="AgendaHeader">
    <w:name w:val="AgendaHeader"/>
    <w:basedOn w:val="Standard"/>
    <w:next w:val="Standard"/>
    <w:rsid w:val="005D24B1"/>
    <w:pPr>
      <w:tabs>
        <w:tab w:val="left" w:pos="6946"/>
      </w:tabs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styleId="Listenabsatz">
    <w:name w:val="List Paragraph"/>
    <w:basedOn w:val="Standard"/>
    <w:uiPriority w:val="34"/>
    <w:qFormat/>
    <w:rsid w:val="00FC7915"/>
    <w:pPr>
      <w:ind w:left="720"/>
      <w:contextualSpacing/>
    </w:p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character" w:styleId="Hyperlink">
    <w:name w:val="Hyperlink"/>
    <w:uiPriority w:val="99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customStyle="1" w:styleId="TableHeader">
    <w:name w:val="TableHeader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aiman\AppData\Local\Temp\Docunize\00%20Protokol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2.xml><?xml version="1.0" encoding="utf-8"?>
<officeatwork xmlns="http://schemas.officeatwork.com/Document">eNp7v3u/jUt+cmlual6JnY1PYl56aWJ6qp2RgampjT6ca6MPVwMA6D4SQg==</officeatwork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BB817BA4B3C449BFD697FDFC9886CF" ma:contentTypeVersion="14" ma:contentTypeDescription="Ein neues Dokument erstellen." ma:contentTypeScope="" ma:versionID="92c33781535687de7c8423662eda9079">
  <xsd:schema xmlns:xsd="http://www.w3.org/2001/XMLSchema" xmlns:xs="http://www.w3.org/2001/XMLSchema" xmlns:p="http://schemas.microsoft.com/office/2006/metadata/properties" xmlns:ns2="5af4d81a-5772-4f34-a032-6e9221871333" xmlns:ns3="ee3735d6-5f7d-4e2c-b3a3-b9377a7801b4" xmlns:ns4="http://schemas.microsoft.com/sharepoint/v4" targetNamespace="http://schemas.microsoft.com/office/2006/metadata/properties" ma:root="true" ma:fieldsID="a81a13a998e49043733583df25963e86" ns2:_="" ns3:_="" ns4:_="">
    <xsd:import namespace="5af4d81a-5772-4f34-a032-6e9221871333"/>
    <xsd:import namespace="ee3735d6-5f7d-4e2c-b3a3-b9377a7801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4:IconOverlay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Bemerkunge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d81a-5772-4f34-a032-6e92218713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735d6-5f7d-4e2c-b3a3-b9377a780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Bemerkungen" ma:index="19" nillable="true" ma:displayName="Bemerkungen" ma:format="Dropdown" ma:internalName="Bemerkungen">
      <xsd:simpleType>
        <xsd:restriction base="dms:Text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Bemerkungen xmlns="ee3735d6-5f7d-4e2c-b3a3-b9377a7801b4" xsi:nil="true"/>
  </documentManagement>
</p:properties>
</file>

<file path=customXml/itemProps1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6D8790A3-DC4C-49FF-ADD6-DA3C322FF8FD}"/>
</file>

<file path=customXml/itemProps4.xml><?xml version="1.0" encoding="utf-8"?>
<ds:datastoreItem xmlns:ds="http://schemas.openxmlformats.org/officeDocument/2006/customXml" ds:itemID="{271D3972-E06E-45CD-ABCC-FF080FC37EA7}"/>
</file>

<file path=customXml/itemProps5.xml><?xml version="1.0" encoding="utf-8"?>
<ds:datastoreItem xmlns:ds="http://schemas.openxmlformats.org/officeDocument/2006/customXml" ds:itemID="{3D64FF75-A66D-4911-A91E-21FA00AFE26C}"/>
</file>

<file path=docProps/app.xml><?xml version="1.0" encoding="utf-8"?>
<Properties xmlns="http://schemas.openxmlformats.org/officeDocument/2006/extended-properties" xmlns:vt="http://schemas.openxmlformats.org/officeDocument/2006/docPropsVTypes">
  <Template>00 Protokoll.dotm</Template>
  <TotalTime>0</TotalTime>
  <Pages>2</Pages>
  <Words>70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Raimann Jennifer HSLU I</dc:creator>
  <cp:lastModifiedBy>Raimann Jennifer HSLU I</cp:lastModifiedBy>
  <cp:revision>2</cp:revision>
  <cp:lastPrinted>2007-08-23T08:57:00Z</cp:lastPrinted>
  <dcterms:created xsi:type="dcterms:W3CDTF">2021-02-18T10:14:00Z</dcterms:created>
  <dcterms:modified xsi:type="dcterms:W3CDTF">2021-02-18T10:16:00Z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0x0101000FBB817BA4B3C449BFD697FDFC9886CF</vt:lpwstr>
  </property>
</Properties>
</file>