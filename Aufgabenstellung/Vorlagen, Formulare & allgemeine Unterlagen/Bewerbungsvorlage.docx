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F9" w:rsidRPr="00C6782B" w:rsidRDefault="00597CF9" w:rsidP="00ED229C">
      <w:pPr>
        <w:sectPr w:rsidR="00597CF9" w:rsidRPr="00C6782B" w:rsidSect="00622B2F">
          <w:head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  <w:bookmarkStart w:id="3" w:name="_GoBack"/>
      <w:bookmarkEnd w:id="3"/>
    </w:p>
    <w:p w:rsidR="00083714" w:rsidRPr="004F56D8" w:rsidRDefault="004F56D8" w:rsidP="00B16DB0">
      <w:pPr>
        <w:rPr>
          <w:b/>
          <w:sz w:val="28"/>
          <w:szCs w:val="28"/>
        </w:rPr>
      </w:pPr>
      <w:r w:rsidRPr="004F56D8">
        <w:rPr>
          <w:b/>
          <w:sz w:val="28"/>
          <w:szCs w:val="28"/>
        </w:rPr>
        <w:t>Bewerbung für WIPRO/BAA Projekte aus dem Projektideen-Pool</w:t>
      </w:r>
    </w:p>
    <w:p w:rsidR="009F68DD" w:rsidRDefault="009F68DD" w:rsidP="00B16DB0"/>
    <w:p w:rsidR="004F56D8" w:rsidRDefault="004F56D8" w:rsidP="004F56D8">
      <w:pPr>
        <w:pStyle w:val="Listenabsatz"/>
        <w:numPr>
          <w:ilvl w:val="0"/>
          <w:numId w:val="14"/>
        </w:numPr>
      </w:pPr>
      <w:r>
        <w:t>Füllen Sie</w:t>
      </w:r>
      <w:r w:rsidR="00EC4D40">
        <w:t xml:space="preserve"> die leeren Felder aus. D</w:t>
      </w:r>
      <w:r>
        <w:t xml:space="preserve">ie </w:t>
      </w:r>
      <w:r w:rsidR="00EC4D40">
        <w:t xml:space="preserve">Angaben zu </w:t>
      </w:r>
      <w:r>
        <w:t xml:space="preserve">Projekt-Nr., Projekt-Titel und Betreuungsperson </w:t>
      </w:r>
      <w:r w:rsidR="00EC4D40">
        <w:t xml:space="preserve">finden Sie im </w:t>
      </w:r>
      <w:r w:rsidRPr="004D7A43">
        <w:t>Projektideen</w:t>
      </w:r>
      <w:r w:rsidR="00E60CB0" w:rsidRPr="004D7A43">
        <w:t>-</w:t>
      </w:r>
      <w:r w:rsidRPr="004D7A43">
        <w:t>Pool</w:t>
      </w:r>
      <w:r>
        <w:t xml:space="preserve">. </w:t>
      </w:r>
      <w:r w:rsidRPr="004F56D8">
        <w:t>Sie können sich für max</w:t>
      </w:r>
      <w:r w:rsidR="00EC4D40">
        <w:t>.</w:t>
      </w:r>
      <w:r w:rsidRPr="004F56D8">
        <w:t xml:space="preserve"> </w:t>
      </w:r>
      <w:r w:rsidR="00EC4D40">
        <w:t>3</w:t>
      </w:r>
      <w:r w:rsidRPr="004F56D8">
        <w:t xml:space="preserve"> Projekte </w:t>
      </w:r>
      <w:r w:rsidR="004D7A43">
        <w:t xml:space="preserve">mit dem Status «Stud. gesucht» </w:t>
      </w:r>
      <w:r w:rsidRPr="004F56D8">
        <w:t>bewerben</w:t>
      </w:r>
      <w:r w:rsidRPr="004F56D8">
        <w:rPr>
          <w:i/>
        </w:rPr>
        <w:t>.</w:t>
      </w:r>
    </w:p>
    <w:p w:rsidR="004F56D8" w:rsidRDefault="004F56D8" w:rsidP="004F56D8">
      <w:pPr>
        <w:pStyle w:val="Listenabsatz"/>
        <w:numPr>
          <w:ilvl w:val="0"/>
          <w:numId w:val="14"/>
        </w:numPr>
      </w:pPr>
      <w:r>
        <w:t>Erklären Sie kurz &amp; prägnant, wieso Sie sich für das Projekt interessieren. Sie können auch Erfahrungen, Modulbesuche, etc. erwähnen.</w:t>
      </w:r>
    </w:p>
    <w:p w:rsidR="004F56D8" w:rsidRDefault="004F56D8" w:rsidP="004F56D8">
      <w:pPr>
        <w:pStyle w:val="Listenabsatz"/>
        <w:numPr>
          <w:ilvl w:val="0"/>
          <w:numId w:val="14"/>
        </w:numPr>
      </w:pPr>
      <w:r>
        <w:t xml:space="preserve">Senden Sie die Bewerbung an </w:t>
      </w:r>
      <w:r w:rsidRPr="00A9781C">
        <w:rPr>
          <w:u w:val="single"/>
        </w:rPr>
        <w:t>alle</w:t>
      </w:r>
      <w:r w:rsidR="00FA43DF">
        <w:rPr>
          <w:u w:val="single"/>
        </w:rPr>
        <w:t xml:space="preserve"> </w:t>
      </w:r>
      <w:r w:rsidR="00FA43DF" w:rsidRPr="00FA43DF">
        <w:t>(max. 3)</w:t>
      </w:r>
      <w:r w:rsidRPr="00FA43DF">
        <w:t xml:space="preserve"> </w:t>
      </w:r>
      <w:r>
        <w:t xml:space="preserve">Betreuungspersonen der Projekte, für die Sie sich bewerben und </w:t>
      </w:r>
      <w:r w:rsidRPr="00EC4D40">
        <w:rPr>
          <w:u w:val="single"/>
        </w:rPr>
        <w:t>in Kopie</w:t>
      </w:r>
      <w:r>
        <w:t xml:space="preserve"> an </w:t>
      </w:r>
      <w:hyperlink r:id="rId11" w:history="1">
        <w:r w:rsidRPr="000A386B">
          <w:rPr>
            <w:rStyle w:val="Hyperlink"/>
          </w:rPr>
          <w:t>transfer.informatik@hslu.ch</w:t>
        </w:r>
      </w:hyperlink>
    </w:p>
    <w:p w:rsidR="004F56D8" w:rsidRDefault="004F56D8" w:rsidP="004F56D8"/>
    <w:p w:rsidR="00373839" w:rsidRDefault="00373839" w:rsidP="004F56D8"/>
    <w:p w:rsidR="00EC4D40" w:rsidRPr="00EC4D40" w:rsidRDefault="00EC4D40" w:rsidP="00EC4D40">
      <w:pPr>
        <w:tabs>
          <w:tab w:val="left" w:pos="2552"/>
          <w:tab w:val="left" w:pos="7371"/>
        </w:tabs>
        <w:rPr>
          <w:u w:val="single"/>
        </w:rPr>
      </w:pPr>
      <w:r w:rsidRPr="00FA43DF">
        <w:rPr>
          <w:b/>
        </w:rPr>
        <w:t>Projekt für:</w:t>
      </w:r>
      <w:r>
        <w:t xml:space="preserve"> </w:t>
      </w:r>
      <w:r>
        <w:tab/>
      </w:r>
      <w:sdt>
        <w:sdtPr>
          <w:alias w:val="WIPRO oder BAA"/>
          <w:tag w:val="WIPRO oder BAA"/>
          <w:id w:val="-394969964"/>
          <w:placeholder>
            <w:docPart w:val="E88A18AFC11A4789977FBBE9B2698C7B"/>
          </w:placeholder>
          <w:showingPlcHdr/>
          <w:dropDownList>
            <w:listItem w:displayText="WIPRO" w:value="WIPRO"/>
            <w:listItem w:displayText="BAA" w:value="BAA"/>
          </w:dropDownList>
        </w:sdtPr>
        <w:sdtEndPr/>
        <w:sdtContent>
          <w:r w:rsidR="00A47122" w:rsidRPr="00BF278A">
            <w:rPr>
              <w:rStyle w:val="Platzhaltertext"/>
            </w:rPr>
            <w:t>Wählen Sie ein Element aus.</w:t>
          </w:r>
        </w:sdtContent>
      </w:sdt>
    </w:p>
    <w:p w:rsidR="00EC4D40" w:rsidRDefault="00EC4D40" w:rsidP="00EC4D40">
      <w:pPr>
        <w:tabs>
          <w:tab w:val="left" w:pos="2552"/>
          <w:tab w:val="left" w:pos="7371"/>
        </w:tabs>
        <w:rPr>
          <w:u w:val="single"/>
        </w:rPr>
      </w:pPr>
      <w:r w:rsidRPr="00FA43DF">
        <w:rPr>
          <w:b/>
        </w:rPr>
        <w:t>Student/in 1:</w:t>
      </w:r>
      <w:r>
        <w:t xml:space="preserve"> </w:t>
      </w:r>
      <w:r>
        <w:tab/>
      </w:r>
      <w:sdt>
        <w:sdtPr>
          <w:alias w:val="Vorname &amp; Name"/>
          <w:tag w:val="Vorname &amp; Name"/>
          <w:id w:val="653883371"/>
          <w:placeholder>
            <w:docPart w:val="D8EB53A8891847218222F41F3EA70243"/>
          </w:placeholder>
          <w:showingPlcHdr/>
          <w:text/>
        </w:sdtPr>
        <w:sdtEndPr/>
        <w:sdtContent>
          <w:r w:rsidRPr="00C23621">
            <w:rPr>
              <w:rStyle w:val="Platzhaltertext"/>
            </w:rPr>
            <w:t>Klicken oder tippen Sie hier, um Text einzugeben.</w:t>
          </w:r>
        </w:sdtContent>
      </w:sdt>
    </w:p>
    <w:p w:rsidR="00EC4D40" w:rsidRPr="00EC4D40" w:rsidRDefault="00EC4D40" w:rsidP="00EC4D40">
      <w:pPr>
        <w:tabs>
          <w:tab w:val="left" w:pos="2552"/>
          <w:tab w:val="left" w:pos="7371"/>
        </w:tabs>
      </w:pPr>
      <w:r w:rsidRPr="00FA43DF">
        <w:rPr>
          <w:b/>
        </w:rPr>
        <w:t>Student/in 2 (bei WIPRO):</w:t>
      </w:r>
      <w:r w:rsidRPr="00EC4D40">
        <w:t xml:space="preserve"> </w:t>
      </w:r>
      <w:r w:rsidRPr="00EC4D40">
        <w:tab/>
      </w:r>
      <w:sdt>
        <w:sdtPr>
          <w:alias w:val="Vorname &amp; Name"/>
          <w:tag w:val="Vorname &amp; Name"/>
          <w:id w:val="-705404897"/>
          <w:placeholder>
            <w:docPart w:val="12609ADE7BE048F9A21971A8158302A1"/>
          </w:placeholder>
          <w:showingPlcHdr/>
          <w:text/>
        </w:sdtPr>
        <w:sdtEndPr/>
        <w:sdtContent>
          <w:r w:rsidRPr="00C23621">
            <w:rPr>
              <w:rStyle w:val="Platzhaltertext"/>
            </w:rPr>
            <w:t>Klicken oder tippen Sie hier, um Text einzugeben.</w:t>
          </w:r>
        </w:sdtContent>
      </w:sdt>
      <w:r w:rsidRPr="00EC4D40">
        <w:tab/>
      </w:r>
    </w:p>
    <w:p w:rsidR="00EC4D40" w:rsidRDefault="00EC4D40" w:rsidP="004F56D8"/>
    <w:p w:rsidR="004F56D8" w:rsidRPr="00D77FE4" w:rsidRDefault="004F56D8" w:rsidP="004F56D8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33"/>
        <w:gridCol w:w="7062"/>
      </w:tblGrid>
      <w:tr w:rsidR="004F56D8" w:rsidTr="004F56D8">
        <w:tc>
          <w:tcPr>
            <w:tcW w:w="1733" w:type="dxa"/>
          </w:tcPr>
          <w:p w:rsidR="004F56D8" w:rsidRDefault="004F56D8" w:rsidP="004F56D8">
            <w:r>
              <w:t>Projekt-Nr.</w:t>
            </w:r>
          </w:p>
        </w:tc>
        <w:sdt>
          <w:sdtPr>
            <w:alias w:val="Projekt-Nr."/>
            <w:tag w:val="Projekt-Nr."/>
            <w:id w:val="-867143889"/>
            <w:placeholder>
              <w:docPart w:val="724661AB5F034DE6BBD5F9FA8D94D792"/>
            </w:placeholder>
            <w:showingPlcHdr/>
          </w:sdtPr>
          <w:sdtEndPr/>
          <w:sdtContent>
            <w:bookmarkStart w:id="4" w:name="MacroStartPosition" w:displacedByCustomXml="prev"/>
            <w:tc>
              <w:tcPr>
                <w:tcW w:w="7062" w:type="dxa"/>
              </w:tcPr>
              <w:p w:rsidR="004F56D8" w:rsidRDefault="00EC4D40" w:rsidP="00EC4D40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tc>
            <w:bookmarkEnd w:id="4" w:displacedByCustomXml="next"/>
          </w:sdtContent>
        </w:sdt>
      </w:tr>
      <w:tr w:rsidR="004F56D8" w:rsidTr="004F56D8">
        <w:tc>
          <w:tcPr>
            <w:tcW w:w="1733" w:type="dxa"/>
          </w:tcPr>
          <w:p w:rsidR="004F56D8" w:rsidRDefault="008C354D" w:rsidP="004F56D8">
            <w:r>
              <w:t>Projekt-</w:t>
            </w:r>
            <w:r w:rsidR="004F56D8">
              <w:t>Titel</w:t>
            </w:r>
          </w:p>
        </w:tc>
        <w:sdt>
          <w:sdtPr>
            <w:alias w:val="Projekt-Titel"/>
            <w:tag w:val="Projekt-Titel"/>
            <w:id w:val="-1154528141"/>
            <w:placeholder>
              <w:docPart w:val="60BD4FD5D1314C7C8BB3BEEB384968A2"/>
            </w:placeholder>
            <w:showingPlcHdr/>
          </w:sdtPr>
          <w:sdtEndPr/>
          <w:sdtContent>
            <w:tc>
              <w:tcPr>
                <w:tcW w:w="7062" w:type="dxa"/>
              </w:tcPr>
              <w:p w:rsidR="004F56D8" w:rsidRDefault="00193742" w:rsidP="004F56D8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4F56D8" w:rsidTr="004F56D8">
        <w:tc>
          <w:tcPr>
            <w:tcW w:w="1733" w:type="dxa"/>
          </w:tcPr>
          <w:p w:rsidR="004F56D8" w:rsidRDefault="004F56D8" w:rsidP="004F56D8">
            <w:r>
              <w:t>Betreuungsperson</w:t>
            </w:r>
          </w:p>
        </w:tc>
        <w:sdt>
          <w:sdtPr>
            <w:alias w:val="Vorname &amp; Name"/>
            <w:id w:val="660437535"/>
            <w:placeholder>
              <w:docPart w:val="8A4ADEB260DF4F329C926EC733E7621C"/>
            </w:placeholder>
            <w:showingPlcHdr/>
          </w:sdtPr>
          <w:sdtEndPr/>
          <w:sdtContent>
            <w:tc>
              <w:tcPr>
                <w:tcW w:w="7062" w:type="dxa"/>
              </w:tcPr>
              <w:p w:rsidR="004F56D8" w:rsidRDefault="00193742" w:rsidP="004F56D8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4F56D8" w:rsidTr="00EC4D40">
        <w:trPr>
          <w:trHeight w:val="1701"/>
        </w:trPr>
        <w:tc>
          <w:tcPr>
            <w:tcW w:w="8795" w:type="dxa"/>
            <w:gridSpan w:val="2"/>
          </w:tcPr>
          <w:p w:rsidR="004F56D8" w:rsidRDefault="004F56D8" w:rsidP="004F56D8">
            <w:r>
              <w:t>Begründung</w:t>
            </w:r>
          </w:p>
          <w:sdt>
            <w:sdtPr>
              <w:alias w:val="Begründung"/>
              <w:tag w:val="Begründung"/>
              <w:id w:val="1704358962"/>
              <w:placeholder>
                <w:docPart w:val="DFC39854993B493A9BB2050820848589"/>
              </w:placeholder>
              <w:showingPlcHdr/>
            </w:sdtPr>
            <w:sdtEndPr/>
            <w:sdtContent>
              <w:p w:rsidR="00193742" w:rsidRDefault="00193742" w:rsidP="004F56D8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sdtContent>
          </w:sdt>
        </w:tc>
      </w:tr>
    </w:tbl>
    <w:p w:rsidR="004F56D8" w:rsidRDefault="004F56D8" w:rsidP="004F56D8"/>
    <w:p w:rsidR="00D77FE4" w:rsidRPr="00D77FE4" w:rsidRDefault="00D77FE4" w:rsidP="00D77FE4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33"/>
        <w:gridCol w:w="7062"/>
      </w:tblGrid>
      <w:tr w:rsidR="004F56D8" w:rsidTr="00F46F89">
        <w:tc>
          <w:tcPr>
            <w:tcW w:w="1733" w:type="dxa"/>
          </w:tcPr>
          <w:p w:rsidR="004F56D8" w:rsidRDefault="004F56D8" w:rsidP="00F46F89">
            <w:r>
              <w:t>Projekt-Nr.</w:t>
            </w:r>
          </w:p>
        </w:tc>
        <w:sdt>
          <w:sdtPr>
            <w:alias w:val="Projekt-Nr."/>
            <w:tag w:val="Projekt-Nr."/>
            <w:id w:val="138552246"/>
            <w:placeholder>
              <w:docPart w:val="FFE8439031CF4CC786269344AA85F672"/>
            </w:placeholder>
            <w:showingPlcHdr/>
          </w:sdtPr>
          <w:sdtEndPr/>
          <w:sdtContent>
            <w:tc>
              <w:tcPr>
                <w:tcW w:w="7062" w:type="dxa"/>
              </w:tcPr>
              <w:p w:rsidR="004F56D8" w:rsidRDefault="00193742" w:rsidP="00F46F89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4F56D8" w:rsidTr="00F46F89">
        <w:tc>
          <w:tcPr>
            <w:tcW w:w="1733" w:type="dxa"/>
          </w:tcPr>
          <w:p w:rsidR="004F56D8" w:rsidRDefault="008C354D" w:rsidP="00F46F89">
            <w:r>
              <w:t>Projekt-</w:t>
            </w:r>
            <w:r w:rsidR="004F56D8">
              <w:t>Titel</w:t>
            </w:r>
          </w:p>
        </w:tc>
        <w:sdt>
          <w:sdtPr>
            <w:alias w:val="Projekt-Titel"/>
            <w:tag w:val="Projekt-Titel"/>
            <w:id w:val="1106472209"/>
            <w:placeholder>
              <w:docPart w:val="3377CEF94E034624B22DE165F7310602"/>
            </w:placeholder>
            <w:showingPlcHdr/>
          </w:sdtPr>
          <w:sdtEndPr/>
          <w:sdtContent>
            <w:tc>
              <w:tcPr>
                <w:tcW w:w="7062" w:type="dxa"/>
              </w:tcPr>
              <w:p w:rsidR="004F56D8" w:rsidRDefault="00193742" w:rsidP="00F46F89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4F56D8" w:rsidTr="00F46F89">
        <w:tc>
          <w:tcPr>
            <w:tcW w:w="1733" w:type="dxa"/>
          </w:tcPr>
          <w:p w:rsidR="004F56D8" w:rsidRDefault="004F56D8" w:rsidP="00F46F89">
            <w:r>
              <w:t>Betreuungsperson</w:t>
            </w:r>
          </w:p>
        </w:tc>
        <w:sdt>
          <w:sdtPr>
            <w:alias w:val="Vorname &amp; Name"/>
            <w:tag w:val="Vorname &amp; Name"/>
            <w:id w:val="-2054526485"/>
            <w:placeholder>
              <w:docPart w:val="EEFFC4BD4E8A4C88A625EC9F9DD1820A"/>
            </w:placeholder>
            <w:showingPlcHdr/>
          </w:sdtPr>
          <w:sdtEndPr/>
          <w:sdtContent>
            <w:tc>
              <w:tcPr>
                <w:tcW w:w="7062" w:type="dxa"/>
              </w:tcPr>
              <w:p w:rsidR="004F56D8" w:rsidRDefault="00193742" w:rsidP="00F46F89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4F56D8" w:rsidTr="00EC4D40">
        <w:trPr>
          <w:trHeight w:val="1701"/>
        </w:trPr>
        <w:tc>
          <w:tcPr>
            <w:tcW w:w="8795" w:type="dxa"/>
            <w:gridSpan w:val="2"/>
          </w:tcPr>
          <w:p w:rsidR="004F56D8" w:rsidRDefault="004F56D8" w:rsidP="00F46F89">
            <w:r>
              <w:t>Begründung</w:t>
            </w:r>
          </w:p>
          <w:sdt>
            <w:sdtPr>
              <w:alias w:val="Begründung"/>
              <w:tag w:val="Begründung"/>
              <w:id w:val="-1475829448"/>
              <w:placeholder>
                <w:docPart w:val="348439D7A20247D985D5092724047F4E"/>
              </w:placeholder>
              <w:showingPlcHdr/>
            </w:sdtPr>
            <w:sdtEndPr/>
            <w:sdtContent>
              <w:p w:rsidR="00193742" w:rsidRDefault="00193742" w:rsidP="00F46F89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sdtContent>
          </w:sdt>
        </w:tc>
      </w:tr>
    </w:tbl>
    <w:p w:rsidR="00EC4D40" w:rsidRDefault="00EC4D40" w:rsidP="004F56D8">
      <w:pPr>
        <w:rPr>
          <w:b/>
        </w:rPr>
      </w:pPr>
    </w:p>
    <w:p w:rsidR="004F56D8" w:rsidRPr="00D4146A" w:rsidRDefault="004F56D8" w:rsidP="004F56D8">
      <w:pPr>
        <w:rPr>
          <w:b/>
        </w:rPr>
      </w:pPr>
    </w:p>
    <w:tbl>
      <w:tblPr>
        <w:tblStyle w:val="Tabellenraster"/>
        <w:tblW w:w="8839" w:type="dxa"/>
        <w:tblLook w:val="04A0" w:firstRow="1" w:lastRow="0" w:firstColumn="1" w:lastColumn="0" w:noHBand="0" w:noVBand="1"/>
      </w:tblPr>
      <w:tblGrid>
        <w:gridCol w:w="1741"/>
        <w:gridCol w:w="7098"/>
      </w:tblGrid>
      <w:tr w:rsidR="004F56D8" w:rsidTr="00D4146A">
        <w:trPr>
          <w:trHeight w:val="226"/>
        </w:trPr>
        <w:tc>
          <w:tcPr>
            <w:tcW w:w="1741" w:type="dxa"/>
          </w:tcPr>
          <w:p w:rsidR="004F56D8" w:rsidRDefault="004F56D8" w:rsidP="00F46F89">
            <w:r>
              <w:t>Projekt-Nr.</w:t>
            </w:r>
          </w:p>
        </w:tc>
        <w:sdt>
          <w:sdtPr>
            <w:alias w:val="Projekt-Nr."/>
            <w:tag w:val="Projekt-Nr."/>
            <w:id w:val="1061677798"/>
            <w:placeholder>
              <w:docPart w:val="9B7E95F734DD4EDE80A1CC82C58B8117"/>
            </w:placeholder>
            <w:showingPlcHdr/>
          </w:sdtPr>
          <w:sdtEndPr/>
          <w:sdtContent>
            <w:tc>
              <w:tcPr>
                <w:tcW w:w="7098" w:type="dxa"/>
              </w:tcPr>
              <w:p w:rsidR="004F56D8" w:rsidRDefault="00193742" w:rsidP="00F46F89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4F56D8" w:rsidTr="00D4146A">
        <w:trPr>
          <w:trHeight w:val="226"/>
        </w:trPr>
        <w:tc>
          <w:tcPr>
            <w:tcW w:w="1741" w:type="dxa"/>
          </w:tcPr>
          <w:p w:rsidR="004F56D8" w:rsidRDefault="008C354D" w:rsidP="00F46F89">
            <w:r>
              <w:t>Projekt-</w:t>
            </w:r>
            <w:r w:rsidR="004F56D8">
              <w:t>Titel</w:t>
            </w:r>
          </w:p>
        </w:tc>
        <w:sdt>
          <w:sdtPr>
            <w:alias w:val="Projekt-Titel"/>
            <w:tag w:val="Projekt-Titel"/>
            <w:id w:val="-426585220"/>
            <w:placeholder>
              <w:docPart w:val="BBAB494FA2494D01A3658CB3656E4A23"/>
            </w:placeholder>
            <w:showingPlcHdr/>
          </w:sdtPr>
          <w:sdtEndPr/>
          <w:sdtContent>
            <w:tc>
              <w:tcPr>
                <w:tcW w:w="7098" w:type="dxa"/>
              </w:tcPr>
              <w:p w:rsidR="004F56D8" w:rsidRDefault="00193742" w:rsidP="00F46F89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4F56D8" w:rsidTr="00D4146A">
        <w:trPr>
          <w:trHeight w:val="212"/>
        </w:trPr>
        <w:tc>
          <w:tcPr>
            <w:tcW w:w="1741" w:type="dxa"/>
          </w:tcPr>
          <w:p w:rsidR="004F56D8" w:rsidRDefault="004F56D8" w:rsidP="00F46F89">
            <w:r>
              <w:t>Betreuungsperson</w:t>
            </w:r>
          </w:p>
        </w:tc>
        <w:sdt>
          <w:sdtPr>
            <w:alias w:val="Vorname &amp; Name"/>
            <w:tag w:val="Vorname &amp; Name"/>
            <w:id w:val="-1833893376"/>
            <w:placeholder>
              <w:docPart w:val="AABE33C9D9EC4B778DCBB33DFCD35C10"/>
            </w:placeholder>
            <w:showingPlcHdr/>
          </w:sdtPr>
          <w:sdtEndPr/>
          <w:sdtContent>
            <w:tc>
              <w:tcPr>
                <w:tcW w:w="7098" w:type="dxa"/>
              </w:tcPr>
              <w:p w:rsidR="004F56D8" w:rsidRDefault="00193742" w:rsidP="00F46F89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4F56D8" w:rsidTr="00EC4D40">
        <w:trPr>
          <w:trHeight w:val="1701"/>
        </w:trPr>
        <w:tc>
          <w:tcPr>
            <w:tcW w:w="8839" w:type="dxa"/>
            <w:gridSpan w:val="2"/>
          </w:tcPr>
          <w:p w:rsidR="004F56D8" w:rsidRDefault="004F56D8" w:rsidP="00F46F89">
            <w:r>
              <w:t>Begründung</w:t>
            </w:r>
          </w:p>
          <w:sdt>
            <w:sdtPr>
              <w:alias w:val="Begründung"/>
              <w:tag w:val="Begründung"/>
              <w:id w:val="-88239160"/>
              <w:placeholder>
                <w:docPart w:val="3FD6B7EF3A444F43A0F7F0D124C789DA"/>
              </w:placeholder>
              <w:showingPlcHdr/>
            </w:sdtPr>
            <w:sdtEndPr/>
            <w:sdtContent>
              <w:p w:rsidR="00193742" w:rsidRDefault="00D127C6" w:rsidP="00F46F89">
                <w:r w:rsidRPr="00C23621">
                  <w:rPr>
                    <w:rStyle w:val="Platzhaltertext"/>
                  </w:rPr>
                  <w:t>Klicken oder tippen Sie hier, um Text einzugeben.</w:t>
                </w:r>
              </w:p>
            </w:sdtContent>
          </w:sdt>
        </w:tc>
      </w:tr>
    </w:tbl>
    <w:p w:rsidR="004F56D8" w:rsidRDefault="004F56D8" w:rsidP="00D4146A"/>
    <w:sectPr w:rsidR="004F56D8" w:rsidSect="00D4146A">
      <w:headerReference w:type="default" r:id="rId12"/>
      <w:footerReference w:type="default" r:id="rId13"/>
      <w:type w:val="continuous"/>
      <w:pgSz w:w="11906" w:h="16838"/>
      <w:pgMar w:top="2296" w:right="1202" w:bottom="284" w:left="189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EC5" w:rsidRPr="00C6782B" w:rsidRDefault="009C5EC5">
      <w:r w:rsidRPr="00C6782B">
        <w:separator/>
      </w:r>
    </w:p>
  </w:endnote>
  <w:endnote w:type="continuationSeparator" w:id="0">
    <w:p w:rsidR="009C5EC5" w:rsidRPr="00C6782B" w:rsidRDefault="009C5EC5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D77" w:rsidRPr="009F68DD" w:rsidRDefault="006C4D77" w:rsidP="009F68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EC5" w:rsidRPr="00C6782B" w:rsidRDefault="009C5EC5">
      <w:r w:rsidRPr="00C6782B">
        <w:separator/>
      </w:r>
    </w:p>
  </w:footnote>
  <w:footnote w:type="continuationSeparator" w:id="0">
    <w:p w:rsidR="009C5EC5" w:rsidRPr="00C6782B" w:rsidRDefault="009C5EC5">
      <w:r w:rsidRPr="00C678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501" w:rsidRDefault="00830BA5" w:rsidP="00A6301A">
    <w:bookmarkStart w:id="0" w:name="LogoP1"/>
    <w:bookmarkStart w:id="1" w:name="_DN_Hide_13"/>
    <w:r>
      <w:rPr>
        <w:noProof/>
        <w:lang w:eastAsia="de-CH"/>
      </w:rPr>
      <w:drawing>
        <wp:anchor distT="0" distB="0" distL="114300" distR="114300" simplePos="0" relativeHeight="251656704" behindDoc="1" locked="1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803600"/>
          <wp:effectExtent l="0" t="0" r="3175" b="635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slu_d.in.g.2100.500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80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="006C4D77" w:rsidRPr="00C6782B">
      <w:t> </w:t>
    </w:r>
    <w:bookmarkEnd w:id="0"/>
    <w:bookmarkEnd w:id="1"/>
  </w:p>
  <w:p w:rsidR="006C4D77" w:rsidRPr="00C6782B" w:rsidRDefault="00830BA5" w:rsidP="00A6301A">
    <w:bookmarkStart w:id="2" w:name="_DN_Hide_16"/>
    <w:r w:rsidRPr="00C6782B">
      <w:rPr>
        <w:noProof/>
        <w:lang w:eastAsia="de-CH"/>
      </w:rPr>
      <w:drawing>
        <wp:anchor distT="0" distB="0" distL="114300" distR="114300" simplePos="0" relativeHeight="251658752" behindDoc="1" locked="0" layoutInCell="1" allowOverlap="1" wp14:anchorId="0E2029DE" wp14:editId="02F2EFEF">
          <wp:simplePos x="0" y="0"/>
          <wp:positionH relativeFrom="page">
            <wp:posOffset>0</wp:posOffset>
          </wp:positionH>
          <wp:positionV relativeFrom="page">
            <wp:posOffset>9970777</wp:posOffset>
          </wp:positionV>
          <wp:extent cx="7560000" cy="716081"/>
          <wp:effectExtent l="0" t="0" r="3175" b="8255"/>
          <wp:wrapNone/>
          <wp:docPr id="9" name="Oaw.2007080810342414363444.017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160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F91" w:rsidRDefault="00830BA5" w:rsidP="00A6301A">
    <w:bookmarkStart w:id="5" w:name="LogoPn"/>
    <w:r>
      <w:rPr>
        <w:noProof/>
        <w:lang w:eastAsia="de-CH"/>
      </w:rPr>
      <w:drawing>
        <wp:anchor distT="0" distB="0" distL="114300" distR="114300" simplePos="0" relativeHeight="251657728" behindDoc="1" locked="1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900000"/>
          <wp:effectExtent l="0" t="0" r="317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lu_d.in.k.2100.250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3323">
      <w:t xml:space="preserve"> </w:t>
    </w:r>
    <w:r w:rsidR="006C4D77" w:rsidRPr="005C11B8">
      <w:t> </w:t>
    </w:r>
    <w:bookmarkEnd w:id="5"/>
  </w:p>
  <w:p w:rsidR="00EC1452" w:rsidRPr="00976E3A" w:rsidRDefault="00023323" w:rsidP="00140D6C">
    <w:pPr>
      <w:pStyle w:val="Page"/>
      <w:rPr>
        <w:lang w:val="de-CH"/>
      </w:rPr>
    </w:pPr>
    <w:r w:rsidRPr="00976E3A">
      <w:rPr>
        <w:lang w:val="de-CH"/>
      </w:rPr>
      <w:t xml:space="preserve">Seite </w:t>
    </w:r>
    <w:r w:rsidRPr="00976E3A">
      <w:rPr>
        <w:lang w:val="de-CH"/>
      </w:rPr>
      <w:fldChar w:fldCharType="begin"/>
    </w:r>
    <w:r w:rsidRPr="00976E3A">
      <w:rPr>
        <w:lang w:val="de-CH"/>
      </w:rPr>
      <w:instrText xml:space="preserve"> PAGE  \* Arabic  \* MERGEFORMAT </w:instrText>
    </w:r>
    <w:r w:rsidRPr="00976E3A">
      <w:rPr>
        <w:lang w:val="de-CH"/>
      </w:rPr>
      <w:fldChar w:fldCharType="separate"/>
    </w:r>
    <w:r w:rsidR="00A47122">
      <w:rPr>
        <w:noProof/>
        <w:lang w:val="de-CH"/>
      </w:rPr>
      <w:t>2</w:t>
    </w:r>
    <w:r w:rsidRPr="00976E3A">
      <w:rPr>
        <w:lang w:val="de-CH"/>
      </w:rPr>
      <w:fldChar w:fldCharType="end"/>
    </w:r>
    <w:r w:rsidRPr="00976E3A">
      <w:rPr>
        <w:lang w:val="de-CH"/>
      </w:rPr>
      <w:t xml:space="preserve"> / </w:t>
    </w:r>
    <w:r w:rsidRPr="00976E3A">
      <w:rPr>
        <w:lang w:val="de-CH"/>
      </w:rPr>
      <w:fldChar w:fldCharType="begin"/>
    </w:r>
    <w:r w:rsidRPr="00976E3A">
      <w:rPr>
        <w:lang w:val="de-CH"/>
      </w:rPr>
      <w:instrText xml:space="preserve"> NUMPAGES  \* Arabic  \* MERGEFORMAT </w:instrText>
    </w:r>
    <w:r w:rsidRPr="00976E3A">
      <w:rPr>
        <w:lang w:val="de-CH"/>
      </w:rPr>
      <w:fldChar w:fldCharType="separate"/>
    </w:r>
    <w:r w:rsidR="008E61D1">
      <w:rPr>
        <w:noProof/>
        <w:lang w:val="de-CH"/>
      </w:rPr>
      <w:t>1</w:t>
    </w:r>
    <w:r w:rsidRPr="00976E3A">
      <w:rPr>
        <w:noProof/>
        <w:lang w:val="de-CH"/>
      </w:rPr>
      <w:fldChar w:fldCharType="end"/>
    </w:r>
  </w:p>
  <w:p w:rsidR="008D2C3C" w:rsidRPr="00140D6C" w:rsidRDefault="009C5EC5" w:rsidP="00140D6C">
    <w:pPr>
      <w:pStyle w:val="DocType"/>
    </w:pPr>
  </w:p>
  <w:p w:rsidR="006C4D77" w:rsidRPr="00D77CCF" w:rsidRDefault="006C4D77" w:rsidP="00612F91">
    <w:pPr>
      <w:pStyle w:val="CityDa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08DAF35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155D4789"/>
    <w:multiLevelType w:val="hybridMultilevel"/>
    <w:tmpl w:val="3E20A2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4" w15:restartNumberingAfterBreak="0">
    <w:nsid w:val="36BC7825"/>
    <w:multiLevelType w:val="hybridMultilevel"/>
    <w:tmpl w:val="E16691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6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7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.dateValue" w:val="42782"/>
    <w:docVar w:name="DocunizeGenerated" w:val="True"/>
    <w:docVar w:name="DocunizeGenerationDate" w:val="09.06.2020 13:37:56"/>
    <w:docVar w:name="DocunizeProfile" w:val="| Ausbildung Jennifer Raimann"/>
    <w:docVar w:name="DocunizeTemplateName" w:val="00 Vorlage A4 hoch"/>
    <w:docVar w:name="DocunizeVersion" w:val="7.0.0.0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4F56D8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323"/>
    <w:rsid w:val="000235EE"/>
    <w:rsid w:val="00034809"/>
    <w:rsid w:val="00040FD6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5EAF"/>
    <w:rsid w:val="00065F14"/>
    <w:rsid w:val="0007290B"/>
    <w:rsid w:val="0007646A"/>
    <w:rsid w:val="00077B6A"/>
    <w:rsid w:val="000823A8"/>
    <w:rsid w:val="00082F44"/>
    <w:rsid w:val="00083714"/>
    <w:rsid w:val="000910A2"/>
    <w:rsid w:val="0009193E"/>
    <w:rsid w:val="000924DE"/>
    <w:rsid w:val="0009509D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2826"/>
    <w:rsid w:val="000C3D4D"/>
    <w:rsid w:val="000C418E"/>
    <w:rsid w:val="000D19B3"/>
    <w:rsid w:val="000E03A7"/>
    <w:rsid w:val="000E45AA"/>
    <w:rsid w:val="000E5FFD"/>
    <w:rsid w:val="000E77DD"/>
    <w:rsid w:val="000F17CB"/>
    <w:rsid w:val="000F3291"/>
    <w:rsid w:val="000F5466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191D"/>
    <w:rsid w:val="001257AE"/>
    <w:rsid w:val="00125C5C"/>
    <w:rsid w:val="00133A14"/>
    <w:rsid w:val="001349C9"/>
    <w:rsid w:val="00136893"/>
    <w:rsid w:val="001421F8"/>
    <w:rsid w:val="00142235"/>
    <w:rsid w:val="00142F14"/>
    <w:rsid w:val="00145E15"/>
    <w:rsid w:val="00146AA3"/>
    <w:rsid w:val="00153962"/>
    <w:rsid w:val="001543B5"/>
    <w:rsid w:val="001553F4"/>
    <w:rsid w:val="0015654E"/>
    <w:rsid w:val="00156F1E"/>
    <w:rsid w:val="00157781"/>
    <w:rsid w:val="001639DA"/>
    <w:rsid w:val="0016621E"/>
    <w:rsid w:val="00170A59"/>
    <w:rsid w:val="00172594"/>
    <w:rsid w:val="00173AF0"/>
    <w:rsid w:val="00175A97"/>
    <w:rsid w:val="001762BB"/>
    <w:rsid w:val="0017688D"/>
    <w:rsid w:val="001772AF"/>
    <w:rsid w:val="00180884"/>
    <w:rsid w:val="00181FEF"/>
    <w:rsid w:val="00182638"/>
    <w:rsid w:val="00183D58"/>
    <w:rsid w:val="00185AA3"/>
    <w:rsid w:val="00191F2B"/>
    <w:rsid w:val="0019329B"/>
    <w:rsid w:val="00193742"/>
    <w:rsid w:val="001A0D83"/>
    <w:rsid w:val="001A1AF5"/>
    <w:rsid w:val="001A7844"/>
    <w:rsid w:val="001B16E5"/>
    <w:rsid w:val="001C027B"/>
    <w:rsid w:val="001C1258"/>
    <w:rsid w:val="001C2AF9"/>
    <w:rsid w:val="001C371A"/>
    <w:rsid w:val="001C6A6C"/>
    <w:rsid w:val="001D034D"/>
    <w:rsid w:val="001D0D54"/>
    <w:rsid w:val="001D1527"/>
    <w:rsid w:val="001D1F70"/>
    <w:rsid w:val="001D5097"/>
    <w:rsid w:val="001D597B"/>
    <w:rsid w:val="001D6AC5"/>
    <w:rsid w:val="001E3C38"/>
    <w:rsid w:val="001E5796"/>
    <w:rsid w:val="001E649B"/>
    <w:rsid w:val="001E6A3D"/>
    <w:rsid w:val="001E74E7"/>
    <w:rsid w:val="001F0C03"/>
    <w:rsid w:val="001F6863"/>
    <w:rsid w:val="001F7CF3"/>
    <w:rsid w:val="00201F68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54D5"/>
    <w:rsid w:val="00227BDA"/>
    <w:rsid w:val="002315B5"/>
    <w:rsid w:val="00233266"/>
    <w:rsid w:val="00233E30"/>
    <w:rsid w:val="00234599"/>
    <w:rsid w:val="0024192B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3B1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2BDD"/>
    <w:rsid w:val="00285383"/>
    <w:rsid w:val="002862F6"/>
    <w:rsid w:val="00287A9C"/>
    <w:rsid w:val="0029209B"/>
    <w:rsid w:val="00295797"/>
    <w:rsid w:val="002A060F"/>
    <w:rsid w:val="002A0D4A"/>
    <w:rsid w:val="002A12AA"/>
    <w:rsid w:val="002A2F40"/>
    <w:rsid w:val="002A46C0"/>
    <w:rsid w:val="002A4955"/>
    <w:rsid w:val="002A49DB"/>
    <w:rsid w:val="002A53F6"/>
    <w:rsid w:val="002A62E3"/>
    <w:rsid w:val="002A7028"/>
    <w:rsid w:val="002A727D"/>
    <w:rsid w:val="002B395A"/>
    <w:rsid w:val="002B3964"/>
    <w:rsid w:val="002B3C63"/>
    <w:rsid w:val="002B483B"/>
    <w:rsid w:val="002B4E10"/>
    <w:rsid w:val="002B6E80"/>
    <w:rsid w:val="002B7735"/>
    <w:rsid w:val="002B7A10"/>
    <w:rsid w:val="002C3364"/>
    <w:rsid w:val="002C3897"/>
    <w:rsid w:val="002C415D"/>
    <w:rsid w:val="002C5BD7"/>
    <w:rsid w:val="002C7CF4"/>
    <w:rsid w:val="002D109E"/>
    <w:rsid w:val="002D16CB"/>
    <w:rsid w:val="002D19AF"/>
    <w:rsid w:val="002D2017"/>
    <w:rsid w:val="002D3634"/>
    <w:rsid w:val="002D3A64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1CB7"/>
    <w:rsid w:val="003223FF"/>
    <w:rsid w:val="00322C35"/>
    <w:rsid w:val="00322D36"/>
    <w:rsid w:val="0032754B"/>
    <w:rsid w:val="003311C3"/>
    <w:rsid w:val="00331932"/>
    <w:rsid w:val="00332715"/>
    <w:rsid w:val="0033307B"/>
    <w:rsid w:val="00333ED2"/>
    <w:rsid w:val="003342EB"/>
    <w:rsid w:val="00335B07"/>
    <w:rsid w:val="0033758F"/>
    <w:rsid w:val="00342F91"/>
    <w:rsid w:val="003431D1"/>
    <w:rsid w:val="003523B3"/>
    <w:rsid w:val="00352967"/>
    <w:rsid w:val="00352D75"/>
    <w:rsid w:val="00357B7E"/>
    <w:rsid w:val="00363564"/>
    <w:rsid w:val="003638E1"/>
    <w:rsid w:val="00364BD8"/>
    <w:rsid w:val="0036763C"/>
    <w:rsid w:val="0037080A"/>
    <w:rsid w:val="003709F4"/>
    <w:rsid w:val="00370A74"/>
    <w:rsid w:val="00373839"/>
    <w:rsid w:val="003739DE"/>
    <w:rsid w:val="0037451F"/>
    <w:rsid w:val="00375817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15D3"/>
    <w:rsid w:val="003B2395"/>
    <w:rsid w:val="003B3387"/>
    <w:rsid w:val="003B7EDB"/>
    <w:rsid w:val="003C1534"/>
    <w:rsid w:val="003C3D1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E089A"/>
    <w:rsid w:val="003E46AD"/>
    <w:rsid w:val="003E521A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637D"/>
    <w:rsid w:val="00420403"/>
    <w:rsid w:val="00424ACB"/>
    <w:rsid w:val="00425133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72F7"/>
    <w:rsid w:val="00450303"/>
    <w:rsid w:val="00453293"/>
    <w:rsid w:val="004575BA"/>
    <w:rsid w:val="00461A28"/>
    <w:rsid w:val="00467333"/>
    <w:rsid w:val="00467601"/>
    <w:rsid w:val="004701A0"/>
    <w:rsid w:val="00471A74"/>
    <w:rsid w:val="00474ADC"/>
    <w:rsid w:val="00475BAB"/>
    <w:rsid w:val="00477065"/>
    <w:rsid w:val="0048010E"/>
    <w:rsid w:val="004806B8"/>
    <w:rsid w:val="00481655"/>
    <w:rsid w:val="00485BEE"/>
    <w:rsid w:val="0048601E"/>
    <w:rsid w:val="00486D68"/>
    <w:rsid w:val="004872E6"/>
    <w:rsid w:val="00487FD0"/>
    <w:rsid w:val="004913B4"/>
    <w:rsid w:val="004936CB"/>
    <w:rsid w:val="00496AEA"/>
    <w:rsid w:val="004A276A"/>
    <w:rsid w:val="004A3147"/>
    <w:rsid w:val="004A6F67"/>
    <w:rsid w:val="004A79D5"/>
    <w:rsid w:val="004B2DA0"/>
    <w:rsid w:val="004B2F30"/>
    <w:rsid w:val="004B2F5B"/>
    <w:rsid w:val="004B4004"/>
    <w:rsid w:val="004B462F"/>
    <w:rsid w:val="004B67E5"/>
    <w:rsid w:val="004C0B7C"/>
    <w:rsid w:val="004C3252"/>
    <w:rsid w:val="004C468A"/>
    <w:rsid w:val="004C7699"/>
    <w:rsid w:val="004D1CCA"/>
    <w:rsid w:val="004D3483"/>
    <w:rsid w:val="004D37C2"/>
    <w:rsid w:val="004D7A43"/>
    <w:rsid w:val="004D7CA1"/>
    <w:rsid w:val="004E4266"/>
    <w:rsid w:val="004E5CA9"/>
    <w:rsid w:val="004E7630"/>
    <w:rsid w:val="004F1137"/>
    <w:rsid w:val="004F2D7D"/>
    <w:rsid w:val="004F2EDD"/>
    <w:rsid w:val="004F56D8"/>
    <w:rsid w:val="004F7B16"/>
    <w:rsid w:val="00503979"/>
    <w:rsid w:val="00504A70"/>
    <w:rsid w:val="00505321"/>
    <w:rsid w:val="005062A0"/>
    <w:rsid w:val="00506326"/>
    <w:rsid w:val="005079ED"/>
    <w:rsid w:val="0051398E"/>
    <w:rsid w:val="005168A9"/>
    <w:rsid w:val="00516DAB"/>
    <w:rsid w:val="0052559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6E05"/>
    <w:rsid w:val="00557113"/>
    <w:rsid w:val="005575E7"/>
    <w:rsid w:val="0056298A"/>
    <w:rsid w:val="00565AEE"/>
    <w:rsid w:val="00574054"/>
    <w:rsid w:val="0057564D"/>
    <w:rsid w:val="00575832"/>
    <w:rsid w:val="00576185"/>
    <w:rsid w:val="0057709F"/>
    <w:rsid w:val="00592BF1"/>
    <w:rsid w:val="005945C2"/>
    <w:rsid w:val="00595EFC"/>
    <w:rsid w:val="00597CF9"/>
    <w:rsid w:val="005A077C"/>
    <w:rsid w:val="005B2184"/>
    <w:rsid w:val="005B256F"/>
    <w:rsid w:val="005B4BBB"/>
    <w:rsid w:val="005C02C1"/>
    <w:rsid w:val="005C1028"/>
    <w:rsid w:val="005C11B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4162"/>
    <w:rsid w:val="005F555B"/>
    <w:rsid w:val="005F5911"/>
    <w:rsid w:val="00612F91"/>
    <w:rsid w:val="00622B2F"/>
    <w:rsid w:val="00622CCC"/>
    <w:rsid w:val="00623C45"/>
    <w:rsid w:val="00624858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DEE"/>
    <w:rsid w:val="00642BA7"/>
    <w:rsid w:val="006443AF"/>
    <w:rsid w:val="00644DEE"/>
    <w:rsid w:val="00644EBE"/>
    <w:rsid w:val="00650276"/>
    <w:rsid w:val="00650321"/>
    <w:rsid w:val="00650E06"/>
    <w:rsid w:val="006544DD"/>
    <w:rsid w:val="00655C62"/>
    <w:rsid w:val="006578C1"/>
    <w:rsid w:val="006639DE"/>
    <w:rsid w:val="00665BF6"/>
    <w:rsid w:val="00665BFA"/>
    <w:rsid w:val="00667B1B"/>
    <w:rsid w:val="0067303E"/>
    <w:rsid w:val="00674950"/>
    <w:rsid w:val="00681715"/>
    <w:rsid w:val="0068421E"/>
    <w:rsid w:val="0068498D"/>
    <w:rsid w:val="00687B0D"/>
    <w:rsid w:val="00691AD3"/>
    <w:rsid w:val="00693729"/>
    <w:rsid w:val="006A46F8"/>
    <w:rsid w:val="006A515A"/>
    <w:rsid w:val="006B131C"/>
    <w:rsid w:val="006B1740"/>
    <w:rsid w:val="006B202E"/>
    <w:rsid w:val="006B34D5"/>
    <w:rsid w:val="006B4565"/>
    <w:rsid w:val="006B4DE1"/>
    <w:rsid w:val="006B525A"/>
    <w:rsid w:val="006B5E61"/>
    <w:rsid w:val="006C0469"/>
    <w:rsid w:val="006C1027"/>
    <w:rsid w:val="006C328F"/>
    <w:rsid w:val="006C4D77"/>
    <w:rsid w:val="006C5501"/>
    <w:rsid w:val="006C56B9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690E"/>
    <w:rsid w:val="00700F29"/>
    <w:rsid w:val="007061F2"/>
    <w:rsid w:val="00706FA1"/>
    <w:rsid w:val="00710241"/>
    <w:rsid w:val="0071163A"/>
    <w:rsid w:val="0071379F"/>
    <w:rsid w:val="007144A7"/>
    <w:rsid w:val="00720962"/>
    <w:rsid w:val="00721B11"/>
    <w:rsid w:val="00722B3B"/>
    <w:rsid w:val="00724543"/>
    <w:rsid w:val="00730FCB"/>
    <w:rsid w:val="00731AA0"/>
    <w:rsid w:val="00737DBF"/>
    <w:rsid w:val="00740118"/>
    <w:rsid w:val="00745B8E"/>
    <w:rsid w:val="00750EB1"/>
    <w:rsid w:val="0075324C"/>
    <w:rsid w:val="007543AF"/>
    <w:rsid w:val="0076156C"/>
    <w:rsid w:val="00763B85"/>
    <w:rsid w:val="00765834"/>
    <w:rsid w:val="007667D1"/>
    <w:rsid w:val="007676FD"/>
    <w:rsid w:val="00773062"/>
    <w:rsid w:val="00773577"/>
    <w:rsid w:val="00774154"/>
    <w:rsid w:val="007762DD"/>
    <w:rsid w:val="00780D50"/>
    <w:rsid w:val="00782E0C"/>
    <w:rsid w:val="00783878"/>
    <w:rsid w:val="00786438"/>
    <w:rsid w:val="007936A0"/>
    <w:rsid w:val="00794744"/>
    <w:rsid w:val="00794932"/>
    <w:rsid w:val="00797230"/>
    <w:rsid w:val="00797980"/>
    <w:rsid w:val="007A03C7"/>
    <w:rsid w:val="007A05F4"/>
    <w:rsid w:val="007A11EF"/>
    <w:rsid w:val="007A11FF"/>
    <w:rsid w:val="007A3B7F"/>
    <w:rsid w:val="007A4810"/>
    <w:rsid w:val="007A4A79"/>
    <w:rsid w:val="007A5CB3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D7D2A"/>
    <w:rsid w:val="007E0502"/>
    <w:rsid w:val="007E1351"/>
    <w:rsid w:val="007E1748"/>
    <w:rsid w:val="007E6993"/>
    <w:rsid w:val="007E6DA8"/>
    <w:rsid w:val="007F2A97"/>
    <w:rsid w:val="007F4AA4"/>
    <w:rsid w:val="007F7FF6"/>
    <w:rsid w:val="0080013D"/>
    <w:rsid w:val="008009BA"/>
    <w:rsid w:val="00801B6E"/>
    <w:rsid w:val="00802FF5"/>
    <w:rsid w:val="0080752B"/>
    <w:rsid w:val="008113E8"/>
    <w:rsid w:val="0081528F"/>
    <w:rsid w:val="00815AB2"/>
    <w:rsid w:val="00815E0A"/>
    <w:rsid w:val="00820B48"/>
    <w:rsid w:val="0082797F"/>
    <w:rsid w:val="00830BA5"/>
    <w:rsid w:val="0083412E"/>
    <w:rsid w:val="008341F9"/>
    <w:rsid w:val="00834F84"/>
    <w:rsid w:val="0083578E"/>
    <w:rsid w:val="008428AF"/>
    <w:rsid w:val="00842DA4"/>
    <w:rsid w:val="00842DFA"/>
    <w:rsid w:val="008446AE"/>
    <w:rsid w:val="00845BD6"/>
    <w:rsid w:val="008520E5"/>
    <w:rsid w:val="008530B1"/>
    <w:rsid w:val="0085440D"/>
    <w:rsid w:val="0085457F"/>
    <w:rsid w:val="0085561E"/>
    <w:rsid w:val="00856CA2"/>
    <w:rsid w:val="00857441"/>
    <w:rsid w:val="00857C21"/>
    <w:rsid w:val="00861A5C"/>
    <w:rsid w:val="0087274C"/>
    <w:rsid w:val="00873F58"/>
    <w:rsid w:val="00876A43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54D"/>
    <w:rsid w:val="008C5328"/>
    <w:rsid w:val="008D42BE"/>
    <w:rsid w:val="008D620E"/>
    <w:rsid w:val="008D6B9A"/>
    <w:rsid w:val="008E02BF"/>
    <w:rsid w:val="008E09ED"/>
    <w:rsid w:val="008E1E44"/>
    <w:rsid w:val="008E2C0D"/>
    <w:rsid w:val="008E4993"/>
    <w:rsid w:val="008E61D1"/>
    <w:rsid w:val="008E6CD1"/>
    <w:rsid w:val="008E7213"/>
    <w:rsid w:val="008F09F3"/>
    <w:rsid w:val="008F2D60"/>
    <w:rsid w:val="008F4370"/>
    <w:rsid w:val="008F7046"/>
    <w:rsid w:val="00901127"/>
    <w:rsid w:val="00901D9B"/>
    <w:rsid w:val="00902C8F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F5F"/>
    <w:rsid w:val="009243BA"/>
    <w:rsid w:val="00924691"/>
    <w:rsid w:val="00925347"/>
    <w:rsid w:val="00925AB7"/>
    <w:rsid w:val="00931761"/>
    <w:rsid w:val="0093218C"/>
    <w:rsid w:val="00932E62"/>
    <w:rsid w:val="009334F4"/>
    <w:rsid w:val="00935392"/>
    <w:rsid w:val="00940558"/>
    <w:rsid w:val="009406F3"/>
    <w:rsid w:val="009408F1"/>
    <w:rsid w:val="00943586"/>
    <w:rsid w:val="00943A0A"/>
    <w:rsid w:val="00943C42"/>
    <w:rsid w:val="00943EFA"/>
    <w:rsid w:val="00945488"/>
    <w:rsid w:val="00946141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3821"/>
    <w:rsid w:val="009B5A49"/>
    <w:rsid w:val="009B630C"/>
    <w:rsid w:val="009B77AA"/>
    <w:rsid w:val="009C0A25"/>
    <w:rsid w:val="009C0FD1"/>
    <w:rsid w:val="009C31EC"/>
    <w:rsid w:val="009C4462"/>
    <w:rsid w:val="009C54D0"/>
    <w:rsid w:val="009C5EC5"/>
    <w:rsid w:val="009D03D0"/>
    <w:rsid w:val="009D48A4"/>
    <w:rsid w:val="009E1B47"/>
    <w:rsid w:val="009E2842"/>
    <w:rsid w:val="009E445E"/>
    <w:rsid w:val="009E49EE"/>
    <w:rsid w:val="009F038E"/>
    <w:rsid w:val="009F1412"/>
    <w:rsid w:val="009F68DD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122"/>
    <w:rsid w:val="00A5040F"/>
    <w:rsid w:val="00A53F2E"/>
    <w:rsid w:val="00A54D4D"/>
    <w:rsid w:val="00A60AB6"/>
    <w:rsid w:val="00A6301A"/>
    <w:rsid w:val="00A664E7"/>
    <w:rsid w:val="00A66947"/>
    <w:rsid w:val="00A717C9"/>
    <w:rsid w:val="00A72A49"/>
    <w:rsid w:val="00A73968"/>
    <w:rsid w:val="00A80177"/>
    <w:rsid w:val="00A80838"/>
    <w:rsid w:val="00A81999"/>
    <w:rsid w:val="00A83DAE"/>
    <w:rsid w:val="00A953E8"/>
    <w:rsid w:val="00A9781C"/>
    <w:rsid w:val="00AA1192"/>
    <w:rsid w:val="00AA52C0"/>
    <w:rsid w:val="00AA7E37"/>
    <w:rsid w:val="00AB0EED"/>
    <w:rsid w:val="00AB1EEC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D5518"/>
    <w:rsid w:val="00AE1B37"/>
    <w:rsid w:val="00AF21E4"/>
    <w:rsid w:val="00AF336D"/>
    <w:rsid w:val="00AF486A"/>
    <w:rsid w:val="00B02806"/>
    <w:rsid w:val="00B033C7"/>
    <w:rsid w:val="00B06A96"/>
    <w:rsid w:val="00B0709A"/>
    <w:rsid w:val="00B12B9A"/>
    <w:rsid w:val="00B16DB0"/>
    <w:rsid w:val="00B21773"/>
    <w:rsid w:val="00B230C7"/>
    <w:rsid w:val="00B24255"/>
    <w:rsid w:val="00B24377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459E"/>
    <w:rsid w:val="00B55ABB"/>
    <w:rsid w:val="00B606EF"/>
    <w:rsid w:val="00B60F32"/>
    <w:rsid w:val="00B62866"/>
    <w:rsid w:val="00B63CA0"/>
    <w:rsid w:val="00B65B95"/>
    <w:rsid w:val="00B66BEA"/>
    <w:rsid w:val="00B71418"/>
    <w:rsid w:val="00B71DD6"/>
    <w:rsid w:val="00B737C7"/>
    <w:rsid w:val="00B76112"/>
    <w:rsid w:val="00B777C6"/>
    <w:rsid w:val="00B779B1"/>
    <w:rsid w:val="00B80453"/>
    <w:rsid w:val="00B806B3"/>
    <w:rsid w:val="00B814AF"/>
    <w:rsid w:val="00B8195A"/>
    <w:rsid w:val="00B81CEA"/>
    <w:rsid w:val="00B82901"/>
    <w:rsid w:val="00B83E3B"/>
    <w:rsid w:val="00B8542F"/>
    <w:rsid w:val="00B879E6"/>
    <w:rsid w:val="00B907F1"/>
    <w:rsid w:val="00B9388C"/>
    <w:rsid w:val="00B9648B"/>
    <w:rsid w:val="00B975C4"/>
    <w:rsid w:val="00BA115C"/>
    <w:rsid w:val="00BA6A38"/>
    <w:rsid w:val="00BA7340"/>
    <w:rsid w:val="00BB00FC"/>
    <w:rsid w:val="00BB50FB"/>
    <w:rsid w:val="00BB627A"/>
    <w:rsid w:val="00BC01A1"/>
    <w:rsid w:val="00BC1D95"/>
    <w:rsid w:val="00BC1FA0"/>
    <w:rsid w:val="00BC3033"/>
    <w:rsid w:val="00BC3070"/>
    <w:rsid w:val="00BC70BA"/>
    <w:rsid w:val="00BD35C7"/>
    <w:rsid w:val="00BD599A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17BC7"/>
    <w:rsid w:val="00C217CD"/>
    <w:rsid w:val="00C22D95"/>
    <w:rsid w:val="00C23F66"/>
    <w:rsid w:val="00C2418F"/>
    <w:rsid w:val="00C2677A"/>
    <w:rsid w:val="00C358A5"/>
    <w:rsid w:val="00C41842"/>
    <w:rsid w:val="00C44B84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A0671"/>
    <w:rsid w:val="00CA0B98"/>
    <w:rsid w:val="00CA1B75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102E"/>
    <w:rsid w:val="00CE1B8C"/>
    <w:rsid w:val="00CF4635"/>
    <w:rsid w:val="00CF4943"/>
    <w:rsid w:val="00D020EE"/>
    <w:rsid w:val="00D03718"/>
    <w:rsid w:val="00D04790"/>
    <w:rsid w:val="00D06490"/>
    <w:rsid w:val="00D0740E"/>
    <w:rsid w:val="00D127C6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3338"/>
    <w:rsid w:val="00D405C1"/>
    <w:rsid w:val="00D4146A"/>
    <w:rsid w:val="00D47F54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77CCF"/>
    <w:rsid w:val="00D77FE4"/>
    <w:rsid w:val="00D8107B"/>
    <w:rsid w:val="00D839E3"/>
    <w:rsid w:val="00D8412B"/>
    <w:rsid w:val="00D9168D"/>
    <w:rsid w:val="00D962B6"/>
    <w:rsid w:val="00DA15EA"/>
    <w:rsid w:val="00DA2F39"/>
    <w:rsid w:val="00DA49EB"/>
    <w:rsid w:val="00DB630A"/>
    <w:rsid w:val="00DC1ED3"/>
    <w:rsid w:val="00DC2268"/>
    <w:rsid w:val="00DC2435"/>
    <w:rsid w:val="00DC39B8"/>
    <w:rsid w:val="00DC3F34"/>
    <w:rsid w:val="00DC3FDD"/>
    <w:rsid w:val="00DC48F7"/>
    <w:rsid w:val="00DC4DFB"/>
    <w:rsid w:val="00DC7F3C"/>
    <w:rsid w:val="00DD1995"/>
    <w:rsid w:val="00DD1E20"/>
    <w:rsid w:val="00DD22CB"/>
    <w:rsid w:val="00DD284F"/>
    <w:rsid w:val="00DD2D11"/>
    <w:rsid w:val="00DD3231"/>
    <w:rsid w:val="00DD5C54"/>
    <w:rsid w:val="00DD5F7D"/>
    <w:rsid w:val="00DE17C7"/>
    <w:rsid w:val="00DE299B"/>
    <w:rsid w:val="00DE409C"/>
    <w:rsid w:val="00DE47D3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1DCA"/>
    <w:rsid w:val="00E05CDE"/>
    <w:rsid w:val="00E12E6E"/>
    <w:rsid w:val="00E13953"/>
    <w:rsid w:val="00E13F38"/>
    <w:rsid w:val="00E14DB4"/>
    <w:rsid w:val="00E15A5F"/>
    <w:rsid w:val="00E200D1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7AA1"/>
    <w:rsid w:val="00E56D45"/>
    <w:rsid w:val="00E575C2"/>
    <w:rsid w:val="00E57C9A"/>
    <w:rsid w:val="00E600AD"/>
    <w:rsid w:val="00E60CB0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7DF1"/>
    <w:rsid w:val="00EA2FAF"/>
    <w:rsid w:val="00EA304C"/>
    <w:rsid w:val="00EA310E"/>
    <w:rsid w:val="00EA4765"/>
    <w:rsid w:val="00EA5985"/>
    <w:rsid w:val="00EA6F55"/>
    <w:rsid w:val="00EB16E9"/>
    <w:rsid w:val="00EB1826"/>
    <w:rsid w:val="00EB35CA"/>
    <w:rsid w:val="00EB583F"/>
    <w:rsid w:val="00EC2116"/>
    <w:rsid w:val="00EC2B48"/>
    <w:rsid w:val="00EC362E"/>
    <w:rsid w:val="00EC4D40"/>
    <w:rsid w:val="00EC5816"/>
    <w:rsid w:val="00EC60DA"/>
    <w:rsid w:val="00EC7A3A"/>
    <w:rsid w:val="00ED1C9F"/>
    <w:rsid w:val="00ED229C"/>
    <w:rsid w:val="00ED2EE6"/>
    <w:rsid w:val="00ED4BC2"/>
    <w:rsid w:val="00EE238B"/>
    <w:rsid w:val="00EE28C6"/>
    <w:rsid w:val="00EE3CA4"/>
    <w:rsid w:val="00EE58D9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037"/>
    <w:rsid w:val="00F241F0"/>
    <w:rsid w:val="00F2703C"/>
    <w:rsid w:val="00F31082"/>
    <w:rsid w:val="00F3761C"/>
    <w:rsid w:val="00F417CB"/>
    <w:rsid w:val="00F41A27"/>
    <w:rsid w:val="00F422F6"/>
    <w:rsid w:val="00F4475A"/>
    <w:rsid w:val="00F45B05"/>
    <w:rsid w:val="00F4791C"/>
    <w:rsid w:val="00F54B33"/>
    <w:rsid w:val="00F55255"/>
    <w:rsid w:val="00F56A42"/>
    <w:rsid w:val="00F56A6C"/>
    <w:rsid w:val="00F61F46"/>
    <w:rsid w:val="00F62297"/>
    <w:rsid w:val="00F63958"/>
    <w:rsid w:val="00F65833"/>
    <w:rsid w:val="00F66D9B"/>
    <w:rsid w:val="00F71469"/>
    <w:rsid w:val="00F74A1F"/>
    <w:rsid w:val="00F75BE8"/>
    <w:rsid w:val="00F766A1"/>
    <w:rsid w:val="00F76E33"/>
    <w:rsid w:val="00F772C6"/>
    <w:rsid w:val="00F7755A"/>
    <w:rsid w:val="00F814DD"/>
    <w:rsid w:val="00F914FB"/>
    <w:rsid w:val="00F93773"/>
    <w:rsid w:val="00F963E4"/>
    <w:rsid w:val="00F97212"/>
    <w:rsid w:val="00FA0A88"/>
    <w:rsid w:val="00FA3129"/>
    <w:rsid w:val="00FA43DF"/>
    <w:rsid w:val="00FA4FBC"/>
    <w:rsid w:val="00FA5045"/>
    <w:rsid w:val="00FA540F"/>
    <w:rsid w:val="00FA6595"/>
    <w:rsid w:val="00FB0E30"/>
    <w:rsid w:val="00FB0F3D"/>
    <w:rsid w:val="00FC018B"/>
    <w:rsid w:val="00FC0226"/>
    <w:rsid w:val="00FC0F11"/>
    <w:rsid w:val="00FC37CB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9D93F49"/>
  <w15:docId w15:val="{43F84B86-F7BD-4E77-95DD-85EBACDA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1"/>
        <w:szCs w:val="21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3493"/>
  </w:style>
  <w:style w:type="paragraph" w:styleId="berschrift1">
    <w:name w:val="heading 1"/>
    <w:basedOn w:val="Standard"/>
    <w:next w:val="Standard"/>
    <w:link w:val="berschrift1Zchn"/>
    <w:autoRedefine/>
    <w:qFormat/>
    <w:rsid w:val="00CD43E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CD43EA"/>
    <w:rPr>
      <w:rFonts w:ascii="Times New Roman" w:hAnsi="Times New Roman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CD43EA"/>
    <w:rPr>
      <w:rFonts w:ascii="Times New Roman" w:hAnsi="Times New Roman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150238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CD43EA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clear" w:pos="0"/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CD43EA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CD43EA"/>
    <w:rPr>
      <w:rFonts w:ascii="Times New Roman" w:eastAsia="Times New Roman" w:hAnsi="Times New Roman" w:cs="Times New Roman"/>
      <w:spacing w:val="4"/>
      <w:sz w:val="16"/>
      <w:szCs w:val="24"/>
      <w:lang w:val="en-GB" w:eastAsia="de-CH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F00C51"/>
    <w:pPr>
      <w:spacing w:line="190" w:lineRule="atLeast"/>
      <w:ind w:left="187"/>
    </w:pPr>
    <w:rPr>
      <w:sz w:val="16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sz w:val="18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CD43EA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CD43EA"/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0CBB"/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5B2B3D"/>
    <w:rPr>
      <w:sz w:val="16"/>
    </w:rPr>
  </w:style>
  <w:style w:type="paragraph" w:customStyle="1" w:styleId="ListTopic">
    <w:name w:val="List Topic"/>
    <w:basedOn w:val="Listennummer"/>
    <w:rsid w:val="005D24B1"/>
    <w:pPr>
      <w:tabs>
        <w:tab w:val="clear" w:pos="360"/>
        <w:tab w:val="left" w:pos="397"/>
        <w:tab w:val="left" w:pos="6946"/>
      </w:tabs>
      <w:ind w:left="397" w:hanging="397"/>
    </w:pPr>
  </w:style>
  <w:style w:type="paragraph" w:customStyle="1" w:styleId="AgendaHeader">
    <w:name w:val="AgendaHeader"/>
    <w:basedOn w:val="Standard"/>
    <w:next w:val="Standard"/>
    <w:rsid w:val="005D24B1"/>
    <w:pPr>
      <w:tabs>
        <w:tab w:val="left" w:pos="6946"/>
      </w:tabs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  <w:lang w:val="en-GB"/>
    </w:r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ferenceBlockfett">
    <w:name w:val="ReferenceBlock fett"/>
    <w:basedOn w:val="ReferenceBlock"/>
    <w:next w:val="ReferenceBlock"/>
    <w:qFormat/>
    <w:pPr>
      <w:ind w:left="185"/>
    </w:pPr>
    <w:rPr>
      <w:b/>
    </w:rPr>
  </w:style>
  <w:style w:type="paragraph" w:customStyle="1" w:styleId="DokumentTyp">
    <w:name w:val="DokumentTyp"/>
    <w:next w:val="Standard"/>
    <w:qFormat/>
    <w:rPr>
      <w:b/>
      <w:sz w:val="32"/>
    </w:rPr>
  </w:style>
  <w:style w:type="paragraph" w:customStyle="1" w:styleId="DocumentType">
    <w:name w:val="DocumentType"/>
    <w:next w:val="Standard"/>
    <w:qFormat/>
    <w:rPr>
      <w:b/>
      <w:sz w:val="32"/>
    </w:rPr>
  </w:style>
  <w:style w:type="paragraph" w:styleId="Listenabsatz">
    <w:name w:val="List Paragraph"/>
    <w:basedOn w:val="Standard"/>
    <w:uiPriority w:val="34"/>
    <w:qFormat/>
    <w:rsid w:val="004F56D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F56D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D7A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customXml" Target="../customXml/item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ransfer.informatik@hslu.ch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customXml" Target="../customXml/item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aiman\AppData\Local\Temp\Docunize\00%20Vorlage%20A4%20ho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4661AB5F034DE6BBD5F9FA8D94D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887218-5421-4DC1-944C-BC3C21339750}"/>
      </w:docPartPr>
      <w:docPartBody>
        <w:p w:rsidR="002938E9" w:rsidRDefault="00B0242C" w:rsidP="00B0242C">
          <w:pPr>
            <w:pStyle w:val="724661AB5F034DE6BBD5F9FA8D94D79215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0BD4FD5D1314C7C8BB3BEEB384968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CC441E-55AA-4B54-BE21-F2D8B908167B}"/>
      </w:docPartPr>
      <w:docPartBody>
        <w:p w:rsidR="002938E9" w:rsidRDefault="00B0242C" w:rsidP="00B0242C">
          <w:pPr>
            <w:pStyle w:val="60BD4FD5D1314C7C8BB3BEEB384968A215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A4ADEB260DF4F329C926EC733E762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FB6C5A-E378-4BBA-8E01-6D6170203CB1}"/>
      </w:docPartPr>
      <w:docPartBody>
        <w:p w:rsidR="002938E9" w:rsidRDefault="00B0242C" w:rsidP="00B0242C">
          <w:pPr>
            <w:pStyle w:val="8A4ADEB260DF4F329C926EC733E7621C15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FC39854993B493A9BB2050820848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B6C083-B7D0-439A-AFAC-39623D19C6FD}"/>
      </w:docPartPr>
      <w:docPartBody>
        <w:p w:rsidR="002938E9" w:rsidRDefault="00B0242C" w:rsidP="00B0242C">
          <w:pPr>
            <w:pStyle w:val="DFC39854993B493A9BB205082084858915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FE8439031CF4CC786269344AA85F6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4A633-803E-479C-82FB-BE3B6094493D}"/>
      </w:docPartPr>
      <w:docPartBody>
        <w:p w:rsidR="002938E9" w:rsidRDefault="00B0242C" w:rsidP="00B0242C">
          <w:pPr>
            <w:pStyle w:val="FFE8439031CF4CC786269344AA85F67215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377CEF94E034624B22DE165F73106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F407CF-A70D-4B7C-B65E-3B10479409A9}"/>
      </w:docPartPr>
      <w:docPartBody>
        <w:p w:rsidR="002938E9" w:rsidRDefault="00B0242C" w:rsidP="00B0242C">
          <w:pPr>
            <w:pStyle w:val="3377CEF94E034624B22DE165F731060215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EFFC4BD4E8A4C88A625EC9F9DD182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08EE74-B467-44D8-A739-D25DF90D7D44}"/>
      </w:docPartPr>
      <w:docPartBody>
        <w:p w:rsidR="002938E9" w:rsidRDefault="00B0242C" w:rsidP="00B0242C">
          <w:pPr>
            <w:pStyle w:val="EEFFC4BD4E8A4C88A625EC9F9DD1820A15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48439D7A20247D985D5092724047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40B729-E0CA-4460-AB25-EF1AB2782FAC}"/>
      </w:docPartPr>
      <w:docPartBody>
        <w:p w:rsidR="002938E9" w:rsidRDefault="00B0242C" w:rsidP="00B0242C">
          <w:pPr>
            <w:pStyle w:val="348439D7A20247D985D5092724047F4E15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B7E95F734DD4EDE80A1CC82C58B81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9FC28C-E2F6-477A-B87A-324B147599A9}"/>
      </w:docPartPr>
      <w:docPartBody>
        <w:p w:rsidR="002938E9" w:rsidRDefault="00B0242C" w:rsidP="00B0242C">
          <w:pPr>
            <w:pStyle w:val="9B7E95F734DD4EDE80A1CC82C58B811715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BAB494FA2494D01A3658CB3656E4A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D8443-AD40-4973-A7AD-A709879FA90F}"/>
      </w:docPartPr>
      <w:docPartBody>
        <w:p w:rsidR="002938E9" w:rsidRDefault="00B0242C" w:rsidP="00B0242C">
          <w:pPr>
            <w:pStyle w:val="BBAB494FA2494D01A3658CB3656E4A2315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ABE33C9D9EC4B778DCBB33DFCD35C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3C5925-A9B3-4DB6-96E1-26B711DFD292}"/>
      </w:docPartPr>
      <w:docPartBody>
        <w:p w:rsidR="002938E9" w:rsidRDefault="00B0242C" w:rsidP="00B0242C">
          <w:pPr>
            <w:pStyle w:val="AABE33C9D9EC4B778DCBB33DFCD35C1015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8EB53A8891847218222F41F3EA70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A992E-26B8-4A92-9228-F81E4BD79547}"/>
      </w:docPartPr>
      <w:docPartBody>
        <w:p w:rsidR="00CC3B57" w:rsidRDefault="00B0242C" w:rsidP="00B0242C">
          <w:pPr>
            <w:pStyle w:val="D8EB53A8891847218222F41F3EA7024314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2609ADE7BE048F9A21971A8158302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CE8CD4-7811-4CCF-9D6B-3D7E354318CC}"/>
      </w:docPartPr>
      <w:docPartBody>
        <w:p w:rsidR="00CC3B57" w:rsidRDefault="00B0242C" w:rsidP="00B0242C">
          <w:pPr>
            <w:pStyle w:val="12609ADE7BE048F9A21971A8158302A114"/>
          </w:pPr>
          <w:r w:rsidRPr="00C2362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FD6B7EF3A444F43A0F7F0D124C789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293F11-9968-4348-B606-888C589912EA}"/>
      </w:docPartPr>
      <w:docPartBody>
        <w:p w:rsidR="00CC3B57" w:rsidRDefault="00B0242C" w:rsidP="00B0242C">
          <w:pPr>
            <w:pStyle w:val="3FD6B7EF3A444F43A0F7F0D124C789DA14"/>
          </w:pPr>
          <w:bookmarkStart w:id="0" w:name="MacroStartPosition"/>
          <w:r w:rsidRPr="00C23621">
            <w:rPr>
              <w:rStyle w:val="Platzhaltertext"/>
            </w:rPr>
            <w:t>Klicken oder tippen Sie hier, um Text einzugeben.</w:t>
          </w:r>
          <w:bookmarkEnd w:id="0"/>
        </w:p>
      </w:docPartBody>
    </w:docPart>
    <w:docPart>
      <w:docPartPr>
        <w:name w:val="E88A18AFC11A4789977FBBE9B2698C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71BF24-1342-4D8D-874F-7116AD6974FE}"/>
      </w:docPartPr>
      <w:docPartBody>
        <w:p w:rsidR="00CC3B57" w:rsidRDefault="002938E9" w:rsidP="002938E9">
          <w:pPr>
            <w:pStyle w:val="E88A18AFC11A4789977FBBE9B2698C7B10"/>
          </w:pPr>
          <w:r w:rsidRPr="00BF278A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A9"/>
    <w:rsid w:val="000F27FD"/>
    <w:rsid w:val="00216C6B"/>
    <w:rsid w:val="00261B25"/>
    <w:rsid w:val="002938E9"/>
    <w:rsid w:val="007B6C5F"/>
    <w:rsid w:val="008D66E2"/>
    <w:rsid w:val="00B0242C"/>
    <w:rsid w:val="00BB00D6"/>
    <w:rsid w:val="00CC3B57"/>
    <w:rsid w:val="00F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242C"/>
    <w:rPr>
      <w:color w:val="808080"/>
    </w:rPr>
  </w:style>
  <w:style w:type="paragraph" w:customStyle="1" w:styleId="724661AB5F034DE6BBD5F9FA8D94D792">
    <w:name w:val="724661AB5F034DE6BBD5F9FA8D94D792"/>
    <w:rsid w:val="00FB7CA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">
    <w:name w:val="60BD4FD5D1314C7C8BB3BEEB384968A2"/>
    <w:rsid w:val="00FB7CA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">
    <w:name w:val="8A4ADEB260DF4F329C926EC733E7621C"/>
    <w:rsid w:val="00FB7CA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">
    <w:name w:val="DFC39854993B493A9BB2050820848589"/>
    <w:rsid w:val="00FB7CA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">
    <w:name w:val="FFE8439031CF4CC786269344AA85F672"/>
    <w:rsid w:val="00FB7CA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">
    <w:name w:val="3377CEF94E034624B22DE165F7310602"/>
    <w:rsid w:val="00FB7CA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">
    <w:name w:val="EEFFC4BD4E8A4C88A625EC9F9DD1820A"/>
    <w:rsid w:val="00FB7CA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">
    <w:name w:val="348439D7A20247D985D5092724047F4E"/>
    <w:rsid w:val="00FB7CA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">
    <w:name w:val="9B7E95F734DD4EDE80A1CC82C58B8117"/>
    <w:rsid w:val="00FB7CA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">
    <w:name w:val="BBAB494FA2494D01A3658CB3656E4A23"/>
    <w:rsid w:val="00FB7CA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">
    <w:name w:val="AABE33C9D9EC4B778DCBB33DFCD35C10"/>
    <w:rsid w:val="00FB7CA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">
    <w:name w:val="D8EB53A8891847218222F41F3EA7024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">
    <w:name w:val="12609ADE7BE048F9A21971A8158302A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1">
    <w:name w:val="724661AB5F034DE6BBD5F9FA8D94D792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1">
    <w:name w:val="60BD4FD5D1314C7C8BB3BEEB384968A2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1">
    <w:name w:val="8A4ADEB260DF4F329C926EC733E7621C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1">
    <w:name w:val="DFC39854993B493A9BB2050820848589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1">
    <w:name w:val="FFE8439031CF4CC786269344AA85F672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1">
    <w:name w:val="3377CEF94E034624B22DE165F7310602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1">
    <w:name w:val="EEFFC4BD4E8A4C88A625EC9F9DD1820A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1">
    <w:name w:val="348439D7A20247D985D5092724047F4E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1">
    <w:name w:val="9B7E95F734DD4EDE80A1CC82C58B8117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1">
    <w:name w:val="BBAB494FA2494D01A3658CB3656E4A23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1">
    <w:name w:val="AABE33C9D9EC4B778DCBB33DFCD35C10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">
    <w:name w:val="3FD6B7EF3A444F43A0F7F0D124C789DA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88A18AFC11A4789977FBBE9B2698C7B">
    <w:name w:val="E88A18AFC11A4789977FBBE9B2698C7B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1">
    <w:name w:val="D8EB53A8891847218222F41F3EA70243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1">
    <w:name w:val="12609ADE7BE048F9A21971A8158302A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2">
    <w:name w:val="724661AB5F034DE6BBD5F9FA8D94D792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2">
    <w:name w:val="60BD4FD5D1314C7C8BB3BEEB384968A2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2">
    <w:name w:val="8A4ADEB260DF4F329C926EC733E7621C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2">
    <w:name w:val="DFC39854993B493A9BB2050820848589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2">
    <w:name w:val="FFE8439031CF4CC786269344AA85F672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2">
    <w:name w:val="3377CEF94E034624B22DE165F7310602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2">
    <w:name w:val="EEFFC4BD4E8A4C88A625EC9F9DD1820A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2">
    <w:name w:val="348439D7A20247D985D5092724047F4E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2">
    <w:name w:val="9B7E95F734DD4EDE80A1CC82C58B8117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2">
    <w:name w:val="BBAB494FA2494D01A3658CB3656E4A23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2">
    <w:name w:val="AABE33C9D9EC4B778DCBB33DFCD35C10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1">
    <w:name w:val="3FD6B7EF3A444F43A0F7F0D124C789DA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88A18AFC11A4789977FBBE9B2698C7B1">
    <w:name w:val="E88A18AFC11A4789977FBBE9B2698C7B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2">
    <w:name w:val="D8EB53A8891847218222F41F3EA70243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2">
    <w:name w:val="12609ADE7BE048F9A21971A8158302A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3">
    <w:name w:val="724661AB5F034DE6BBD5F9FA8D94D792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3">
    <w:name w:val="60BD4FD5D1314C7C8BB3BEEB384968A2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3">
    <w:name w:val="8A4ADEB260DF4F329C926EC733E7621C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3">
    <w:name w:val="DFC39854993B493A9BB2050820848589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3">
    <w:name w:val="FFE8439031CF4CC786269344AA85F672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3">
    <w:name w:val="3377CEF94E034624B22DE165F7310602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3">
    <w:name w:val="EEFFC4BD4E8A4C88A625EC9F9DD1820A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3">
    <w:name w:val="348439D7A20247D985D5092724047F4E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3">
    <w:name w:val="9B7E95F734DD4EDE80A1CC82C58B8117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3">
    <w:name w:val="BBAB494FA2494D01A3658CB3656E4A23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3">
    <w:name w:val="AABE33C9D9EC4B778DCBB33DFCD35C10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2">
    <w:name w:val="3FD6B7EF3A444F43A0F7F0D124C789DA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88A18AFC11A4789977FBBE9B2698C7B2">
    <w:name w:val="E88A18AFC11A4789977FBBE9B2698C7B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3">
    <w:name w:val="D8EB53A8891847218222F41F3EA70243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3">
    <w:name w:val="12609ADE7BE048F9A21971A8158302A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4">
    <w:name w:val="724661AB5F034DE6BBD5F9FA8D94D792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4">
    <w:name w:val="60BD4FD5D1314C7C8BB3BEEB384968A2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4">
    <w:name w:val="8A4ADEB260DF4F329C926EC733E7621C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4">
    <w:name w:val="DFC39854993B493A9BB2050820848589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4">
    <w:name w:val="FFE8439031CF4CC786269344AA85F672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4">
    <w:name w:val="3377CEF94E034624B22DE165F7310602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4">
    <w:name w:val="EEFFC4BD4E8A4C88A625EC9F9DD1820A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4">
    <w:name w:val="348439D7A20247D985D5092724047F4E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4">
    <w:name w:val="9B7E95F734DD4EDE80A1CC82C58B8117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4">
    <w:name w:val="BBAB494FA2494D01A3658CB3656E4A23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4">
    <w:name w:val="AABE33C9D9EC4B778DCBB33DFCD35C10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3">
    <w:name w:val="3FD6B7EF3A444F43A0F7F0D124C789DA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88A18AFC11A4789977FBBE9B2698C7B3">
    <w:name w:val="E88A18AFC11A4789977FBBE9B2698C7B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4">
    <w:name w:val="D8EB53A8891847218222F41F3EA70243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4">
    <w:name w:val="12609ADE7BE048F9A21971A8158302A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5">
    <w:name w:val="724661AB5F034DE6BBD5F9FA8D94D792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5">
    <w:name w:val="60BD4FD5D1314C7C8BB3BEEB384968A2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5">
    <w:name w:val="8A4ADEB260DF4F329C926EC733E7621C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5">
    <w:name w:val="DFC39854993B493A9BB2050820848589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5">
    <w:name w:val="FFE8439031CF4CC786269344AA85F672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5">
    <w:name w:val="3377CEF94E034624B22DE165F7310602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5">
    <w:name w:val="EEFFC4BD4E8A4C88A625EC9F9DD1820A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5">
    <w:name w:val="348439D7A20247D985D5092724047F4E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5">
    <w:name w:val="9B7E95F734DD4EDE80A1CC82C58B8117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5">
    <w:name w:val="BBAB494FA2494D01A3658CB3656E4A23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5">
    <w:name w:val="AABE33C9D9EC4B778DCBB33DFCD35C10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4">
    <w:name w:val="3FD6B7EF3A444F43A0F7F0D124C789DA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88A18AFC11A4789977FBBE9B2698C7B4">
    <w:name w:val="E88A18AFC11A4789977FBBE9B2698C7B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5">
    <w:name w:val="D8EB53A8891847218222F41F3EA70243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5">
    <w:name w:val="12609ADE7BE048F9A21971A8158302A1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6">
    <w:name w:val="724661AB5F034DE6BBD5F9FA8D94D792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6">
    <w:name w:val="60BD4FD5D1314C7C8BB3BEEB384968A2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6">
    <w:name w:val="8A4ADEB260DF4F329C926EC733E7621C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6">
    <w:name w:val="DFC39854993B493A9BB2050820848589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6">
    <w:name w:val="FFE8439031CF4CC786269344AA85F672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6">
    <w:name w:val="3377CEF94E034624B22DE165F7310602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6">
    <w:name w:val="EEFFC4BD4E8A4C88A625EC9F9DD1820A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6">
    <w:name w:val="348439D7A20247D985D5092724047F4E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6">
    <w:name w:val="9B7E95F734DD4EDE80A1CC82C58B8117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6">
    <w:name w:val="BBAB494FA2494D01A3658CB3656E4A23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6">
    <w:name w:val="AABE33C9D9EC4B778DCBB33DFCD35C10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5">
    <w:name w:val="3FD6B7EF3A444F43A0F7F0D124C789DA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88A18AFC11A4789977FBBE9B2698C7B5">
    <w:name w:val="E88A18AFC11A4789977FBBE9B2698C7B5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6">
    <w:name w:val="D8EB53A8891847218222F41F3EA70243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6">
    <w:name w:val="12609ADE7BE048F9A21971A8158302A1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7">
    <w:name w:val="724661AB5F034DE6BBD5F9FA8D94D792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7">
    <w:name w:val="60BD4FD5D1314C7C8BB3BEEB384968A2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7">
    <w:name w:val="8A4ADEB260DF4F329C926EC733E7621C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7">
    <w:name w:val="DFC39854993B493A9BB2050820848589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7">
    <w:name w:val="FFE8439031CF4CC786269344AA85F672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7">
    <w:name w:val="3377CEF94E034624B22DE165F7310602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7">
    <w:name w:val="EEFFC4BD4E8A4C88A625EC9F9DD1820A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7">
    <w:name w:val="348439D7A20247D985D5092724047F4E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7">
    <w:name w:val="9B7E95F734DD4EDE80A1CC82C58B8117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7">
    <w:name w:val="BBAB494FA2494D01A3658CB3656E4A23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7">
    <w:name w:val="AABE33C9D9EC4B778DCBB33DFCD35C10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6">
    <w:name w:val="3FD6B7EF3A444F43A0F7F0D124C789DA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88A18AFC11A4789977FBBE9B2698C7B6">
    <w:name w:val="E88A18AFC11A4789977FBBE9B2698C7B6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7">
    <w:name w:val="D8EB53A8891847218222F41F3EA70243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7">
    <w:name w:val="12609ADE7BE048F9A21971A8158302A1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8">
    <w:name w:val="724661AB5F034DE6BBD5F9FA8D94D792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8">
    <w:name w:val="60BD4FD5D1314C7C8BB3BEEB384968A2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8">
    <w:name w:val="8A4ADEB260DF4F329C926EC733E7621C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8">
    <w:name w:val="DFC39854993B493A9BB2050820848589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8">
    <w:name w:val="FFE8439031CF4CC786269344AA85F672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8">
    <w:name w:val="3377CEF94E034624B22DE165F7310602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8">
    <w:name w:val="EEFFC4BD4E8A4C88A625EC9F9DD1820A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8">
    <w:name w:val="348439D7A20247D985D5092724047F4E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8">
    <w:name w:val="9B7E95F734DD4EDE80A1CC82C58B8117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8">
    <w:name w:val="BBAB494FA2494D01A3658CB3656E4A23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8">
    <w:name w:val="AABE33C9D9EC4B778DCBB33DFCD35C10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7">
    <w:name w:val="3FD6B7EF3A444F43A0F7F0D124C789DA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8">
    <w:name w:val="D8EB53A8891847218222F41F3EA70243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8">
    <w:name w:val="12609ADE7BE048F9A21971A8158302A1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9">
    <w:name w:val="724661AB5F034DE6BBD5F9FA8D94D792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9">
    <w:name w:val="60BD4FD5D1314C7C8BB3BEEB384968A2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9">
    <w:name w:val="8A4ADEB260DF4F329C926EC733E7621C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9">
    <w:name w:val="DFC39854993B493A9BB2050820848589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9">
    <w:name w:val="FFE8439031CF4CC786269344AA85F672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9">
    <w:name w:val="3377CEF94E034624B22DE165F7310602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9">
    <w:name w:val="EEFFC4BD4E8A4C88A625EC9F9DD1820A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9">
    <w:name w:val="348439D7A20247D985D5092724047F4E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9">
    <w:name w:val="9B7E95F734DD4EDE80A1CC82C58B8117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9">
    <w:name w:val="BBAB494FA2494D01A3658CB3656E4A23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9">
    <w:name w:val="AABE33C9D9EC4B778DCBB33DFCD35C10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8">
    <w:name w:val="3FD6B7EF3A444F43A0F7F0D124C789DA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9">
    <w:name w:val="D8EB53A8891847218222F41F3EA70243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9">
    <w:name w:val="12609ADE7BE048F9A21971A8158302A1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10">
    <w:name w:val="724661AB5F034DE6BBD5F9FA8D94D792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10">
    <w:name w:val="60BD4FD5D1314C7C8BB3BEEB384968A2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10">
    <w:name w:val="8A4ADEB260DF4F329C926EC733E7621C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10">
    <w:name w:val="DFC39854993B493A9BB2050820848589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10">
    <w:name w:val="FFE8439031CF4CC786269344AA85F672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10">
    <w:name w:val="3377CEF94E034624B22DE165F7310602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10">
    <w:name w:val="EEFFC4BD4E8A4C88A625EC9F9DD1820A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10">
    <w:name w:val="348439D7A20247D985D5092724047F4E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10">
    <w:name w:val="9B7E95F734DD4EDE80A1CC82C58B8117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10">
    <w:name w:val="BBAB494FA2494D01A3658CB3656E4A23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10">
    <w:name w:val="AABE33C9D9EC4B778DCBB33DFCD35C10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9">
    <w:name w:val="3FD6B7EF3A444F43A0F7F0D124C789DA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88A18AFC11A4789977FBBE9B2698C7B7">
    <w:name w:val="E88A18AFC11A4789977FBBE9B2698C7B7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10">
    <w:name w:val="D8EB53A8891847218222F41F3EA70243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10">
    <w:name w:val="12609ADE7BE048F9A21971A8158302A1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11">
    <w:name w:val="724661AB5F034DE6BBD5F9FA8D94D792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11">
    <w:name w:val="60BD4FD5D1314C7C8BB3BEEB384968A2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11">
    <w:name w:val="8A4ADEB260DF4F329C926EC733E7621C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11">
    <w:name w:val="DFC39854993B493A9BB2050820848589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11">
    <w:name w:val="FFE8439031CF4CC786269344AA85F672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11">
    <w:name w:val="3377CEF94E034624B22DE165F7310602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11">
    <w:name w:val="EEFFC4BD4E8A4C88A625EC9F9DD1820A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11">
    <w:name w:val="348439D7A20247D985D5092724047F4E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11">
    <w:name w:val="9B7E95F734DD4EDE80A1CC82C58B8117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11">
    <w:name w:val="BBAB494FA2494D01A3658CB3656E4A23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11">
    <w:name w:val="AABE33C9D9EC4B778DCBB33DFCD35C10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10">
    <w:name w:val="3FD6B7EF3A444F43A0F7F0D124C789DA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88A18AFC11A4789977FBBE9B2698C7B8">
    <w:name w:val="E88A18AFC11A4789977FBBE9B2698C7B8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11">
    <w:name w:val="D8EB53A8891847218222F41F3EA70243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11">
    <w:name w:val="12609ADE7BE048F9A21971A8158302A1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12">
    <w:name w:val="724661AB5F034DE6BBD5F9FA8D94D792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12">
    <w:name w:val="60BD4FD5D1314C7C8BB3BEEB384968A2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12">
    <w:name w:val="8A4ADEB260DF4F329C926EC733E7621C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12">
    <w:name w:val="DFC39854993B493A9BB2050820848589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12">
    <w:name w:val="FFE8439031CF4CC786269344AA85F672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12">
    <w:name w:val="3377CEF94E034624B22DE165F7310602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12">
    <w:name w:val="EEFFC4BD4E8A4C88A625EC9F9DD1820A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12">
    <w:name w:val="348439D7A20247D985D5092724047F4E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12">
    <w:name w:val="9B7E95F734DD4EDE80A1CC82C58B8117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12">
    <w:name w:val="BBAB494FA2494D01A3658CB3656E4A23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12">
    <w:name w:val="AABE33C9D9EC4B778DCBB33DFCD35C10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11">
    <w:name w:val="3FD6B7EF3A444F43A0F7F0D124C789DA11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88A18AFC11A4789977FBBE9B2698C7B9">
    <w:name w:val="E88A18AFC11A4789977FBBE9B2698C7B9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12">
    <w:name w:val="D8EB53A8891847218222F41F3EA70243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12">
    <w:name w:val="12609ADE7BE048F9A21971A8158302A1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13">
    <w:name w:val="724661AB5F034DE6BBD5F9FA8D94D792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13">
    <w:name w:val="60BD4FD5D1314C7C8BB3BEEB384968A2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13">
    <w:name w:val="8A4ADEB260DF4F329C926EC733E7621C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13">
    <w:name w:val="DFC39854993B493A9BB2050820848589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13">
    <w:name w:val="FFE8439031CF4CC786269344AA85F672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13">
    <w:name w:val="3377CEF94E034624B22DE165F7310602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13">
    <w:name w:val="EEFFC4BD4E8A4C88A625EC9F9DD1820A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13">
    <w:name w:val="348439D7A20247D985D5092724047F4E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13">
    <w:name w:val="9B7E95F734DD4EDE80A1CC82C58B8117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13">
    <w:name w:val="BBAB494FA2494D01A3658CB3656E4A23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13">
    <w:name w:val="AABE33C9D9EC4B778DCBB33DFCD35C10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12">
    <w:name w:val="3FD6B7EF3A444F43A0F7F0D124C789DA12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88A18AFC11A4789977FBBE9B2698C7B10">
    <w:name w:val="E88A18AFC11A4789977FBBE9B2698C7B10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13">
    <w:name w:val="D8EB53A8891847218222F41F3EA70243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13">
    <w:name w:val="12609ADE7BE048F9A21971A8158302A1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14">
    <w:name w:val="724661AB5F034DE6BBD5F9FA8D94D792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14">
    <w:name w:val="60BD4FD5D1314C7C8BB3BEEB384968A2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14">
    <w:name w:val="8A4ADEB260DF4F329C926EC733E7621C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14">
    <w:name w:val="DFC39854993B493A9BB2050820848589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14">
    <w:name w:val="FFE8439031CF4CC786269344AA85F672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14">
    <w:name w:val="3377CEF94E034624B22DE165F7310602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14">
    <w:name w:val="EEFFC4BD4E8A4C88A625EC9F9DD1820A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14">
    <w:name w:val="348439D7A20247D985D5092724047F4E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14">
    <w:name w:val="9B7E95F734DD4EDE80A1CC82C58B8117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14">
    <w:name w:val="BBAB494FA2494D01A3658CB3656E4A23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14">
    <w:name w:val="AABE33C9D9EC4B778DCBB33DFCD35C1014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13">
    <w:name w:val="3FD6B7EF3A444F43A0F7F0D124C789DA13"/>
    <w:rsid w:val="002938E9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8EB53A8891847218222F41F3EA7024314">
    <w:name w:val="D8EB53A8891847218222F41F3EA7024314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12609ADE7BE048F9A21971A8158302A114">
    <w:name w:val="12609ADE7BE048F9A21971A8158302A114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724661AB5F034DE6BBD5F9FA8D94D79215">
    <w:name w:val="724661AB5F034DE6BBD5F9FA8D94D79215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60BD4FD5D1314C7C8BB3BEEB384968A215">
    <w:name w:val="60BD4FD5D1314C7C8BB3BEEB384968A215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8A4ADEB260DF4F329C926EC733E7621C15">
    <w:name w:val="8A4ADEB260DF4F329C926EC733E7621C15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DFC39854993B493A9BB205082084858915">
    <w:name w:val="DFC39854993B493A9BB205082084858915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FFE8439031CF4CC786269344AA85F67215">
    <w:name w:val="FFE8439031CF4CC786269344AA85F67215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377CEF94E034624B22DE165F731060215">
    <w:name w:val="3377CEF94E034624B22DE165F731060215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EEFFC4BD4E8A4C88A625EC9F9DD1820A15">
    <w:name w:val="EEFFC4BD4E8A4C88A625EC9F9DD1820A15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48439D7A20247D985D5092724047F4E15">
    <w:name w:val="348439D7A20247D985D5092724047F4E15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B7E95F734DD4EDE80A1CC82C58B811715">
    <w:name w:val="9B7E95F734DD4EDE80A1CC82C58B811715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BAB494FA2494D01A3658CB3656E4A2315">
    <w:name w:val="BBAB494FA2494D01A3658CB3656E4A2315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ABE33C9D9EC4B778DCBB33DFCD35C1015">
    <w:name w:val="AABE33C9D9EC4B778DCBB33DFCD35C1015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3FD6B7EF3A444F43A0F7F0D124C789DA14">
    <w:name w:val="3FD6B7EF3A444F43A0F7F0D124C789DA14"/>
    <w:rsid w:val="00B0242C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B817BA4B3C449BFD697FDFC9886CF" ma:contentTypeVersion="14" ma:contentTypeDescription="Create a new document." ma:contentTypeScope="" ma:versionID="e8e1b1418d96376bde66feb41139a09c">
  <xsd:schema xmlns:xsd="http://www.w3.org/2001/XMLSchema" xmlns:xs="http://www.w3.org/2001/XMLSchema" xmlns:p="http://schemas.microsoft.com/office/2006/metadata/properties" xmlns:ns2="5af4d81a-5772-4f34-a032-6e9221871333" xmlns:ns3="ee3735d6-5f7d-4e2c-b3a3-b9377a7801b4" xmlns:ns4="http://schemas.microsoft.com/sharepoint/v4" targetNamespace="http://schemas.microsoft.com/office/2006/metadata/properties" ma:root="true" ma:fieldsID="323e9687097f854b7295da727b8c9f4e" ns2:_="" ns3:_="" ns4:_="">
    <xsd:import namespace="5af4d81a-5772-4f34-a032-6e9221871333"/>
    <xsd:import namespace="ee3735d6-5f7d-4e2c-b3a3-b9377a7801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4:IconOverlay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Bemerkungen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4d81a-5772-4f34-a032-6e92218713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735d6-5f7d-4e2c-b3a3-b9377a780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Bemerkungen" ma:index="19" nillable="true" ma:displayName="Bemerkungen" ma:format="Dropdown" ma:internalName="Bemerkungen">
      <xsd:simpleType>
        <xsd:restriction base="dms:Text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Bemerkungen xmlns="ee3735d6-5f7d-4e2c-b3a3-b9377a7801b4" xsi:nil="true"/>
  </documentManagement>
</p:properties>
</file>

<file path=customXml/itemProps1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A1985F63-B819-4187-AEF6-A33E13CCF4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C05F1D-6C24-498A-9DFE-7F1FA39F1B0F}"/>
</file>

<file path=customXml/itemProps5.xml><?xml version="1.0" encoding="utf-8"?>
<ds:datastoreItem xmlns:ds="http://schemas.openxmlformats.org/officeDocument/2006/customXml" ds:itemID="{8662EA86-C38A-4C65-BA2D-945689861133}"/>
</file>

<file path=customXml/itemProps6.xml><?xml version="1.0" encoding="utf-8"?>
<ds:datastoreItem xmlns:ds="http://schemas.openxmlformats.org/officeDocument/2006/customXml" ds:itemID="{F776CB2E-D102-4210-86B4-58A95AF2E5DE}"/>
</file>

<file path=docProps/app.xml><?xml version="1.0" encoding="utf-8"?>
<Properties xmlns="http://schemas.openxmlformats.org/officeDocument/2006/extended-properties" xmlns:vt="http://schemas.openxmlformats.org/officeDocument/2006/docPropsVTypes">
  <Template>00 Vorlage A4 hoch.dotm</Template>
  <TotalTime>0</TotalTime>
  <Pages>1</Pages>
  <Words>218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Raimann Jennifer HSLU I</dc:creator>
  <cp:lastModifiedBy>Raimann Jennifer HSLU I</cp:lastModifiedBy>
  <cp:revision>18</cp:revision>
  <cp:lastPrinted>2007-08-23T08:57:00Z</cp:lastPrinted>
  <dcterms:created xsi:type="dcterms:W3CDTF">2020-06-09T11:37:00Z</dcterms:created>
  <dcterms:modified xsi:type="dcterms:W3CDTF">2020-06-26T12:18:00Z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0x0101000FBB817BA4B3C449BFD697FDFC9886CF</vt:lpwstr>
  </property>
</Properties>
</file>